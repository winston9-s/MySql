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01A3992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740702A5" w:rsidR="00321362" w:rsidRPr="00B67595" w:rsidRDefault="00BD1DF3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ISYS6084</w:t>
            </w:r>
            <w:r w:rsidR="00B67595">
              <w:rPr>
                <w:rFonts w:ascii="Arial Narrow" w:hAnsi="Arial Narrow" w:cs="Tahoma"/>
                <w:sz w:val="36"/>
              </w:rPr>
              <w:t xml:space="preserve"> </w:t>
            </w:r>
            <w:r w:rsidR="00B67595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>
              <w:rPr>
                <w:rFonts w:ascii="Arial Narrow" w:hAnsi="Arial Narrow" w:cs="Tahoma"/>
                <w:sz w:val="36"/>
              </w:rPr>
              <w:t>ISYS6123</w:t>
            </w:r>
          </w:p>
          <w:p w14:paraId="36656A16" w14:textId="324023AF" w:rsidR="00235C36" w:rsidRPr="00876A58" w:rsidRDefault="00BD1DF3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</w:t>
            </w:r>
            <w:r w:rsidR="00B67595">
              <w:rPr>
                <w:rFonts w:ascii="Arial Narrow" w:hAnsi="Arial Narrow" w:cs="Tahoma"/>
                <w:sz w:val="36"/>
              </w:rPr>
              <w:t xml:space="preserve"> | </w:t>
            </w:r>
            <w:r w:rsidRPr="00BD1DF3">
              <w:rPr>
                <w:rFonts w:ascii="Arial Narrow" w:hAnsi="Arial Narrow" w:cs="Tahoma"/>
                <w:sz w:val="36"/>
              </w:rPr>
              <w:t>Introduction to 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761678CE" w:rsidR="00F80742" w:rsidRPr="00263E23" w:rsidRDefault="009D6193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263E23"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5C9A61BF" w:rsidR="000732DF" w:rsidRPr="0036420F" w:rsidRDefault="00275009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275009">
              <w:rPr>
                <w:rFonts w:ascii="Arial" w:hAnsi="Arial" w:cs="Arial"/>
                <w:b/>
                <w:sz w:val="20"/>
              </w:rPr>
              <w:t>E212-ISYS6123-LO05-00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5C759E1D" w:rsidR="00535DA7" w:rsidRPr="004D3FEA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4D3FEA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4D3FEA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3256221C" w14:textId="77777777" w:rsidR="00612F41" w:rsidRDefault="00612F41" w:rsidP="00612F41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2D674A4A" w14:textId="77777777" w:rsidR="00612F41" w:rsidRDefault="00612F41" w:rsidP="00612F41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6E99C29C" w14:textId="77777777" w:rsidR="00612F41" w:rsidRDefault="00612F41" w:rsidP="00612F41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1BCBD0B0" w14:textId="77777777" w:rsidR="00612F41" w:rsidRDefault="00612F41" w:rsidP="00612F41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7511A6B5" w14:textId="77777777" w:rsidR="00612F41" w:rsidRDefault="00612F41" w:rsidP="00612F41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4135657D" w14:textId="77777777" w:rsidR="00612F41" w:rsidRDefault="00612F41" w:rsidP="00612F41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38835071" w14:textId="77777777" w:rsidR="00612F41" w:rsidRDefault="00612F41" w:rsidP="00612F41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20B1C556" w14:textId="77777777" w:rsidR="00612F41" w:rsidRDefault="00612F41" w:rsidP="00612F41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5EEC3641" w14:textId="77777777" w:rsidR="00612F41" w:rsidRDefault="00612F41" w:rsidP="00612F41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 proyek,</w:t>
      </w:r>
    </w:p>
    <w:p w14:paraId="26EA366E" w14:textId="77777777" w:rsidR="00612F41" w:rsidRDefault="00612F41" w:rsidP="00612F41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0236D323" w14:textId="77777777" w:rsidR="00612F41" w:rsidRDefault="00612F41" w:rsidP="00612F41">
      <w:pPr>
        <w:numPr>
          <w:ilvl w:val="2"/>
          <w:numId w:val="1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0C4E8989" w14:textId="77777777" w:rsidR="00612F41" w:rsidRDefault="00612F41" w:rsidP="00612F41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BFEF981" w14:textId="77777777" w:rsidR="00612F41" w:rsidRDefault="00612F41" w:rsidP="00612F41">
      <w:pPr>
        <w:numPr>
          <w:ilvl w:val="2"/>
          <w:numId w:val="13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3FB6A531" w14:textId="77777777" w:rsidR="00612F41" w:rsidRDefault="00612F41" w:rsidP="00612F41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CEC2376" w14:textId="77777777" w:rsidR="00612F41" w:rsidRDefault="00612F41" w:rsidP="00612F41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6A195DD3" w14:textId="77777777" w:rsidR="00612F41" w:rsidRDefault="00612F41" w:rsidP="00612F41">
      <w:pPr>
        <w:numPr>
          <w:ilvl w:val="0"/>
          <w:numId w:val="12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6A31606F" w14:textId="77777777" w:rsidR="00612F41" w:rsidRDefault="00612F41" w:rsidP="00612F41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034D7B0A" w14:textId="77777777" w:rsidR="00612F41" w:rsidRDefault="00612F41" w:rsidP="00612F41">
      <w:pPr>
        <w:spacing w:line="360" w:lineRule="auto"/>
        <w:ind w:left="360" w:hanging="360"/>
      </w:pPr>
    </w:p>
    <w:p w14:paraId="4E75D3A6" w14:textId="77777777" w:rsidR="00612F41" w:rsidRDefault="00612F41" w:rsidP="00612F41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194556CF" w14:textId="77777777" w:rsidR="00612F41" w:rsidRDefault="00612F41" w:rsidP="00612F41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 xml:space="preserve">Pay attention to the submission schedule for the project, all kinds of submission outside the project schedule will not be </w:t>
      </w:r>
      <w:proofErr w:type="gramStart"/>
      <w:r>
        <w:rPr>
          <w:rStyle w:val="longtext"/>
          <w:i/>
          <w:sz w:val="18"/>
          <w:szCs w:val="18"/>
        </w:rPr>
        <w:t>accepted</w:t>
      </w:r>
      <w:proofErr w:type="gramEnd"/>
    </w:p>
    <w:p w14:paraId="142002F7" w14:textId="77777777" w:rsidR="00612F41" w:rsidRDefault="00612F41" w:rsidP="00612F41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2B1E8750" w14:textId="77777777" w:rsidR="00612F41" w:rsidRDefault="00612F41" w:rsidP="00612F41">
      <w:pPr>
        <w:spacing w:after="200" w:line="276" w:lineRule="auto"/>
        <w:rPr>
          <w:lang w:val="id-ID" w:eastAsia="x-none"/>
        </w:rPr>
      </w:pPr>
      <w:r>
        <w:rPr>
          <w:lang w:val="id-ID" w:eastAsia="x-none"/>
        </w:rPr>
        <w:br w:type="page"/>
      </w:r>
    </w:p>
    <w:p w14:paraId="4D39C9C6" w14:textId="77777777" w:rsidR="00612F41" w:rsidRDefault="00612F41" w:rsidP="00612F41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3CFE963C" w14:textId="77777777" w:rsidR="00612F41" w:rsidRDefault="00612F41" w:rsidP="00612F41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0DD64574" w14:textId="77777777" w:rsidR="00612F41" w:rsidRDefault="00612F41" w:rsidP="00612F41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70333BD2" w14:textId="77777777" w:rsidR="00612F41" w:rsidRDefault="00612F41" w:rsidP="00612F41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788AC878" w14:textId="77777777" w:rsidR="00612F41" w:rsidRDefault="00612F41" w:rsidP="00612F41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5E234E" w14:paraId="6E874101" w14:textId="77777777" w:rsidTr="00612F4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9940F" w14:textId="77777777" w:rsidR="005E234E" w:rsidRDefault="005E234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Mandiri</w:t>
            </w:r>
            <w:proofErr w:type="spellEnd"/>
          </w:p>
          <w:p w14:paraId="5EF1F603" w14:textId="77777777" w:rsidR="005E234E" w:rsidRDefault="005E234E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7C6F5" w14:textId="77777777" w:rsidR="005E234E" w:rsidRDefault="005E234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Proyek</w:t>
            </w:r>
            <w:proofErr w:type="spellEnd"/>
          </w:p>
          <w:p w14:paraId="25184DC4" w14:textId="77777777" w:rsidR="005E234E" w:rsidRDefault="005E234E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5E234E" w14:paraId="6AFBCC7D" w14:textId="77777777" w:rsidTr="00612F41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5BA59" w14:textId="77777777" w:rsidR="005E234E" w:rsidRPr="005E234E" w:rsidRDefault="005E234E">
            <w:pPr>
              <w:jc w:val="center"/>
              <w:rPr>
                <w:bCs/>
              </w:rPr>
            </w:pPr>
            <w:r w:rsidRPr="005E234E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AD342" w14:textId="77777777" w:rsidR="005E234E" w:rsidRPr="005E234E" w:rsidRDefault="005E234E">
            <w:pPr>
              <w:jc w:val="center"/>
              <w:rPr>
                <w:bCs/>
              </w:rPr>
            </w:pPr>
            <w:r w:rsidRPr="005E234E">
              <w:rPr>
                <w:bCs/>
              </w:rPr>
              <w:t>60%</w:t>
            </w:r>
          </w:p>
        </w:tc>
      </w:tr>
    </w:tbl>
    <w:p w14:paraId="58E0D4B0" w14:textId="77777777" w:rsidR="00612F41" w:rsidRDefault="00612F41" w:rsidP="00612F41">
      <w:pPr>
        <w:spacing w:after="200" w:line="276" w:lineRule="auto"/>
        <w:rPr>
          <w:lang w:val="id-ID"/>
        </w:rPr>
      </w:pPr>
    </w:p>
    <w:p w14:paraId="444C58C0" w14:textId="77777777" w:rsidR="00612F41" w:rsidRDefault="00612F41" w:rsidP="00612F41">
      <w:pPr>
        <w:numPr>
          <w:ilvl w:val="0"/>
          <w:numId w:val="1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FF59E68" w14:textId="77777777" w:rsidR="00612F41" w:rsidRDefault="00612F41" w:rsidP="00612F41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612F41" w14:paraId="25FCAC01" w14:textId="77777777" w:rsidTr="00612F41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CAE1C2" w14:textId="77777777" w:rsidR="00612F41" w:rsidRDefault="00612F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1E43B17C" w14:textId="77777777" w:rsidR="00612F41" w:rsidRDefault="00612F41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12F41" w14:paraId="0BEFADCC" w14:textId="77777777" w:rsidTr="00612F41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969CF" w14:textId="77777777" w:rsidR="00612F41" w:rsidRPr="00612F41" w:rsidRDefault="00612F41" w:rsidP="00612F41">
            <w:pPr>
              <w:rPr>
                <w:color w:val="000000"/>
                <w:lang w:val="id-ID"/>
              </w:rPr>
            </w:pPr>
            <w:r w:rsidRPr="00612F41">
              <w:rPr>
                <w:color w:val="000000"/>
                <w:lang w:val="id-ID"/>
              </w:rPr>
              <w:t>• SQL Server Management Studio 18.5.1</w:t>
            </w:r>
          </w:p>
          <w:p w14:paraId="63AD1678" w14:textId="77777777" w:rsidR="00612F41" w:rsidRPr="00612F41" w:rsidRDefault="00612F41" w:rsidP="00612F41">
            <w:pPr>
              <w:rPr>
                <w:color w:val="000000"/>
                <w:lang w:val="id-ID"/>
              </w:rPr>
            </w:pPr>
            <w:r w:rsidRPr="00612F41">
              <w:rPr>
                <w:color w:val="000000"/>
                <w:lang w:val="id-ID"/>
              </w:rPr>
              <w:t>• SQL Server Developer 2019</w:t>
            </w:r>
          </w:p>
          <w:p w14:paraId="0243E57F" w14:textId="77777777" w:rsidR="00612F41" w:rsidRPr="00612F41" w:rsidRDefault="00612F41" w:rsidP="00612F41">
            <w:pPr>
              <w:rPr>
                <w:color w:val="000000"/>
                <w:lang w:val="id-ID"/>
              </w:rPr>
            </w:pPr>
            <w:r w:rsidRPr="00612F41">
              <w:rPr>
                <w:color w:val="000000"/>
                <w:lang w:val="id-ID"/>
              </w:rPr>
              <w:t>• Microsoft Office 365</w:t>
            </w:r>
          </w:p>
          <w:p w14:paraId="4BCCD40C" w14:textId="01C7DBD5" w:rsidR="00612F41" w:rsidRDefault="00612F41" w:rsidP="00612F41">
            <w:pPr>
              <w:rPr>
                <w:bCs/>
                <w:highlight w:val="yellow"/>
              </w:rPr>
            </w:pPr>
            <w:r w:rsidRPr="00612F41">
              <w:rPr>
                <w:color w:val="000000"/>
                <w:lang w:val="id-ID"/>
              </w:rPr>
              <w:t>• Visual Paradigm Community Edition 16.1</w:t>
            </w:r>
          </w:p>
        </w:tc>
      </w:tr>
    </w:tbl>
    <w:p w14:paraId="04EB31FF" w14:textId="47BE66C2" w:rsidR="00612F41" w:rsidRDefault="00612F41" w:rsidP="00612F41">
      <w:pPr>
        <w:pStyle w:val="Heading2"/>
        <w:numPr>
          <w:ilvl w:val="0"/>
          <w:numId w:val="12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E234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5E234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E234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="005E234E" w:rsidRPr="005E234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</w:t>
      </w:r>
      <w:r w:rsidRPr="005E234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E234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4DE9B0AB" w14:textId="3CC2CE87" w:rsidR="00612F41" w:rsidRDefault="00612F41" w:rsidP="00612F41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5E234E">
        <w:rPr>
          <w:rStyle w:val="longtext"/>
          <w:i/>
          <w:iCs/>
          <w:sz w:val="18"/>
          <w:szCs w:val="18"/>
        </w:rPr>
        <w:t>assignment</w:t>
      </w:r>
      <w:r w:rsidR="005E234E" w:rsidRPr="005E234E">
        <w:rPr>
          <w:rStyle w:val="longtext"/>
          <w:i/>
          <w:iCs/>
          <w:sz w:val="18"/>
          <w:szCs w:val="18"/>
        </w:rPr>
        <w:t xml:space="preserve"> and</w:t>
      </w:r>
      <w:r w:rsidRPr="005E234E">
        <w:rPr>
          <w:rStyle w:val="longtext"/>
          <w:i/>
          <w:iCs/>
          <w:sz w:val="18"/>
          <w:szCs w:val="18"/>
        </w:rPr>
        <w:t xml:space="preserve"> project</w:t>
      </w:r>
      <w:r>
        <w:rPr>
          <w:rStyle w:val="longtext"/>
          <w:i/>
          <w:iCs/>
          <w:sz w:val="18"/>
          <w:szCs w:val="18"/>
        </w:rPr>
        <w:t xml:space="preserve"> collection for this subject are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B474AF" w14:paraId="59DA0E66" w14:textId="77777777" w:rsidTr="00B474AF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2B7055" w14:textId="77777777" w:rsidR="00B474AF" w:rsidRDefault="00B474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18"/>
              </w:rPr>
              <w:t>Tugas</w:t>
            </w:r>
            <w:proofErr w:type="spellEnd"/>
            <w:r>
              <w:rPr>
                <w:b/>
                <w:bCs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Cs w:val="18"/>
              </w:rPr>
              <w:t>Mandiri</w:t>
            </w:r>
            <w:proofErr w:type="spellEnd"/>
          </w:p>
          <w:p w14:paraId="3281290C" w14:textId="77777777" w:rsidR="00B474AF" w:rsidRDefault="00B474A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1085BB" w14:textId="77777777" w:rsidR="00B474AF" w:rsidRDefault="00B474AF">
            <w:pPr>
              <w:jc w:val="center"/>
              <w:rPr>
                <w:b/>
                <w:bCs/>
                <w:szCs w:val="18"/>
              </w:rPr>
            </w:pPr>
            <w:proofErr w:type="spellStart"/>
            <w:r>
              <w:rPr>
                <w:b/>
                <w:bCs/>
                <w:szCs w:val="18"/>
              </w:rPr>
              <w:t>Proyek</w:t>
            </w:r>
            <w:proofErr w:type="spellEnd"/>
          </w:p>
          <w:p w14:paraId="34E71EA4" w14:textId="77777777" w:rsidR="00B474AF" w:rsidRDefault="00B474AF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B474AF" w14:paraId="2D22D042" w14:textId="77777777" w:rsidTr="00B474AF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7330D" w14:textId="6EB0C0C6" w:rsidR="00B474AF" w:rsidRDefault="00B474AF">
            <w:pPr>
              <w:rPr>
                <w:bCs/>
              </w:rPr>
            </w:pPr>
            <w:r>
              <w:rPr>
                <w:bCs/>
              </w:rPr>
              <w:t>SQL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E44F4" w14:textId="1DF13747" w:rsidR="00B474AF" w:rsidRDefault="00B474AF">
            <w:pPr>
              <w:rPr>
                <w:bCs/>
              </w:rPr>
            </w:pPr>
            <w:r w:rsidRPr="00B474AF">
              <w:rPr>
                <w:bCs/>
              </w:rPr>
              <w:t>SQL, VPP, Image Files (JPG / PNG)</w:t>
            </w:r>
          </w:p>
        </w:tc>
      </w:tr>
    </w:tbl>
    <w:p w14:paraId="2B9C4606" w14:textId="77777777" w:rsidR="00612F41" w:rsidRDefault="00612F41" w:rsidP="00612F41">
      <w:pPr>
        <w:spacing w:after="200" w:line="276" w:lineRule="auto"/>
        <w:rPr>
          <w:lang w:val="id-ID"/>
        </w:rPr>
      </w:pPr>
    </w:p>
    <w:p w14:paraId="21CC4B78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EA1DB1A" w14:textId="77777777" w:rsidR="00974F91" w:rsidRDefault="00974F91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2366ED14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5D0C9C80" w14:textId="77777777" w:rsidR="00B73D92" w:rsidRDefault="00B73D92" w:rsidP="00B73D92">
      <w:pPr>
        <w:spacing w:after="240" w:line="360" w:lineRule="auto"/>
        <w:jc w:val="center"/>
        <w:rPr>
          <w:b/>
        </w:rPr>
      </w:pPr>
      <w:proofErr w:type="spellStart"/>
      <w:r>
        <w:rPr>
          <w:b/>
        </w:rPr>
        <w:t>LOmian</w:t>
      </w:r>
      <w:proofErr w:type="spellEnd"/>
    </w:p>
    <w:p w14:paraId="47DCB05E" w14:textId="77777777" w:rsidR="00B73D92" w:rsidRDefault="00B73D92" w:rsidP="00B73D92">
      <w:pPr>
        <w:spacing w:line="360" w:lineRule="auto"/>
        <w:jc w:val="both"/>
      </w:pPr>
      <w:r>
        <w:rPr>
          <w:b/>
        </w:rPr>
        <w:tab/>
      </w:r>
      <w:proofErr w:type="spellStart"/>
      <w:r w:rsidRPr="00DE69D4">
        <w:rPr>
          <w:b/>
        </w:rPr>
        <w:t>LOmian</w:t>
      </w:r>
      <w:proofErr w:type="spellEnd"/>
      <w:r w:rsidRPr="00E72A24">
        <w:rPr>
          <w:bCs/>
        </w:rPr>
        <w:t xml:space="preserve"> is a noodle shop that is currently popular among the public, because of its good quality and hygienic food. </w:t>
      </w:r>
      <w:proofErr w:type="spellStart"/>
      <w:r w:rsidRPr="00DE69D4">
        <w:rPr>
          <w:b/>
        </w:rPr>
        <w:t>LOmian</w:t>
      </w:r>
      <w:proofErr w:type="spellEnd"/>
      <w:r w:rsidRPr="00E72A24">
        <w:rPr>
          <w:bCs/>
        </w:rPr>
        <w:t xml:space="preserve"> is famous for its Asian noodles, not only that they also sell other noodles with a wide selection of noodle types. </w:t>
      </w:r>
      <w:proofErr w:type="spellStart"/>
      <w:r w:rsidRPr="00DE69D4">
        <w:rPr>
          <w:b/>
        </w:rPr>
        <w:t>LOmian</w:t>
      </w:r>
      <w:proofErr w:type="spellEnd"/>
      <w:r w:rsidRPr="00E72A24">
        <w:rPr>
          <w:bCs/>
        </w:rPr>
        <w:t xml:space="preserve"> is also known for his professional </w:t>
      </w:r>
      <w:r>
        <w:rPr>
          <w:bCs/>
        </w:rPr>
        <w:t>employee</w:t>
      </w:r>
      <w:r w:rsidRPr="00E72A24">
        <w:rPr>
          <w:bCs/>
        </w:rPr>
        <w:t xml:space="preserve">, the following are the attributes </w:t>
      </w:r>
      <w:r>
        <w:rPr>
          <w:bCs/>
        </w:rPr>
        <w:t>owned</w:t>
      </w:r>
      <w:r w:rsidRPr="00E72A24">
        <w:rPr>
          <w:bCs/>
        </w:rPr>
        <w:t xml:space="preserve"> by </w:t>
      </w:r>
      <w:r>
        <w:rPr>
          <w:bCs/>
        </w:rPr>
        <w:t>the employee</w:t>
      </w:r>
      <w:r>
        <w:t>:</w:t>
      </w:r>
    </w:p>
    <w:p w14:paraId="7866E621" w14:textId="77777777" w:rsidR="00B73D92" w:rsidRDefault="00B73D92" w:rsidP="00B73D92">
      <w:pPr>
        <w:pStyle w:val="ListParagraph"/>
        <w:numPr>
          <w:ilvl w:val="0"/>
          <w:numId w:val="16"/>
        </w:numPr>
        <w:spacing w:line="360" w:lineRule="auto"/>
        <w:ind w:left="720"/>
        <w:jc w:val="both"/>
      </w:pPr>
      <w:r>
        <w:t>Every employee must have personal information such as name, address, gender. Every employee has an identification number with the following format:</w:t>
      </w:r>
    </w:p>
    <w:p w14:paraId="1E9773FB" w14:textId="77777777" w:rsidR="00B73D92" w:rsidRDefault="00B73D92" w:rsidP="00B73D92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E8869C3" wp14:editId="524E6921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89CB3" w14:textId="77777777" w:rsidR="00B73D92" w:rsidRDefault="00B73D92" w:rsidP="00B73D92">
                            <w:pPr>
                              <w:jc w:val="center"/>
                            </w:pPr>
                            <w:r>
                              <w:t>“EMXXX”</w:t>
                            </w:r>
                          </w:p>
                          <w:p w14:paraId="70006740" w14:textId="77777777" w:rsidR="00B73D92" w:rsidRDefault="00B73D92" w:rsidP="00B73D92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8869C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LfO1LKgIAAFI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6BD89CB3" w14:textId="77777777" w:rsidR="00B73D92" w:rsidRDefault="00B73D92" w:rsidP="00B73D92">
                      <w:pPr>
                        <w:jc w:val="center"/>
                      </w:pPr>
                      <w:r>
                        <w:t>“EMXXX”</w:t>
                      </w:r>
                    </w:p>
                    <w:p w14:paraId="70006740" w14:textId="77777777" w:rsidR="00B73D92" w:rsidRDefault="00B73D92" w:rsidP="00B73D92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491E8E" w14:textId="77777777" w:rsidR="00B73D92" w:rsidRPr="00C46346" w:rsidRDefault="00B73D92" w:rsidP="00B73D92">
      <w:pPr>
        <w:pStyle w:val="ListParagraph"/>
        <w:numPr>
          <w:ilvl w:val="0"/>
          <w:numId w:val="16"/>
        </w:numPr>
        <w:spacing w:line="360" w:lineRule="auto"/>
        <w:ind w:left="720"/>
        <w:jc w:val="both"/>
        <w:rPr>
          <w:highlight w:val="yellow"/>
        </w:rPr>
      </w:pPr>
      <w:r w:rsidRPr="00C46346">
        <w:rPr>
          <w:highlight w:val="yellow"/>
        </w:rPr>
        <w:t>Staff can purchase an ingredient from a supplier.</w:t>
      </w:r>
    </w:p>
    <w:p w14:paraId="1725F42C" w14:textId="77777777" w:rsidR="00B73D92" w:rsidRDefault="00B73D92" w:rsidP="00B73D92">
      <w:pPr>
        <w:pStyle w:val="ListParagraph"/>
        <w:numPr>
          <w:ilvl w:val="0"/>
          <w:numId w:val="16"/>
        </w:numPr>
        <w:spacing w:line="360" w:lineRule="auto"/>
        <w:ind w:left="720"/>
        <w:jc w:val="both"/>
      </w:pPr>
      <w:r w:rsidRPr="007E7444">
        <w:rPr>
          <w:highlight w:val="yellow"/>
        </w:rPr>
        <w:t xml:space="preserve">Every </w:t>
      </w:r>
      <w:r w:rsidRPr="007E7444">
        <w:rPr>
          <w:b/>
          <w:highlight w:val="yellow"/>
        </w:rPr>
        <w:t>purchase transaction</w:t>
      </w:r>
      <w:r w:rsidRPr="007E7444">
        <w:rPr>
          <w:highlight w:val="yellow"/>
        </w:rPr>
        <w:t xml:space="preserve"> made with the supplier has all the information about THE</w:t>
      </w:r>
      <w:r>
        <w:t xml:space="preserve"> employee, supplier, transaction date, ingredients purchased, and the quantity of each ingredient. Every</w:t>
      </w:r>
      <w:r w:rsidRPr="00C804D7">
        <w:t xml:space="preserve"> </w:t>
      </w:r>
      <w:r w:rsidRPr="00C804D7">
        <w:rPr>
          <w:b/>
        </w:rPr>
        <w:t>purchase transaction</w:t>
      </w:r>
      <w:r>
        <w:t xml:space="preserve"> has an identification number with the following format:</w:t>
      </w:r>
    </w:p>
    <w:p w14:paraId="2614F382" w14:textId="77777777" w:rsidR="00B73D92" w:rsidRDefault="00B73D92" w:rsidP="00B73D92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5240A9B" wp14:editId="72B79A32">
                <wp:extent cx="2360930" cy="1404620"/>
                <wp:effectExtent l="6985" t="10795" r="6985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A8421" w14:textId="77777777" w:rsidR="00B73D92" w:rsidRDefault="00B73D92" w:rsidP="00B73D92">
                            <w:pPr>
                              <w:jc w:val="center"/>
                            </w:pPr>
                            <w:r>
                              <w:t>“PUXXX”</w:t>
                            </w:r>
                          </w:p>
                          <w:p w14:paraId="5A1BD8A1" w14:textId="77777777" w:rsidR="00B73D92" w:rsidRDefault="00B73D92" w:rsidP="00B73D92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240A9B" id="Text Box 9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A6+9Wl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602A8421" w14:textId="77777777" w:rsidR="00B73D92" w:rsidRDefault="00B73D92" w:rsidP="00B73D92">
                      <w:pPr>
                        <w:jc w:val="center"/>
                      </w:pPr>
                      <w:r>
                        <w:t>“PUXXX”</w:t>
                      </w:r>
                    </w:p>
                    <w:p w14:paraId="5A1BD8A1" w14:textId="77777777" w:rsidR="00B73D92" w:rsidRDefault="00B73D92" w:rsidP="00B73D92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CE8C8F" w14:textId="77777777" w:rsidR="00B73D92" w:rsidRDefault="00B73D92" w:rsidP="00B73D92">
      <w:pPr>
        <w:pStyle w:val="ListParagraph"/>
        <w:numPr>
          <w:ilvl w:val="0"/>
          <w:numId w:val="16"/>
        </w:numPr>
        <w:spacing w:line="360" w:lineRule="auto"/>
        <w:ind w:left="720"/>
        <w:jc w:val="both"/>
      </w:pPr>
      <w:r>
        <w:t xml:space="preserve">Every ingredient purchased from a supplier has its own </w:t>
      </w:r>
      <w:r w:rsidRPr="001827E3">
        <w:t>name and price</w:t>
      </w:r>
      <w:r w:rsidRPr="0075473E">
        <w:t>.</w:t>
      </w:r>
      <w:r>
        <w:rPr>
          <w:rFonts w:hint="eastAsia"/>
        </w:rPr>
        <w:t xml:space="preserve"> Every </w:t>
      </w:r>
      <w:r w:rsidRPr="003D7185">
        <w:rPr>
          <w:rFonts w:hint="eastAsia"/>
          <w:b/>
        </w:rPr>
        <w:t>ingredient</w:t>
      </w:r>
      <w:r>
        <w:rPr>
          <w:rFonts w:hint="eastAsia"/>
        </w:rPr>
        <w:t xml:space="preserve"> has an identification number with the following format:</w:t>
      </w:r>
    </w:p>
    <w:p w14:paraId="6AF3049E" w14:textId="77777777" w:rsidR="00B73D92" w:rsidRDefault="00B73D92" w:rsidP="00B73D92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8A371B8" wp14:editId="014E5592">
                <wp:extent cx="2360930" cy="1404620"/>
                <wp:effectExtent l="6985" t="5080" r="6985" b="1016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49822" w14:textId="77777777" w:rsidR="00B73D92" w:rsidRDefault="00B73D92" w:rsidP="00B73D92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IN</w:t>
                            </w:r>
                            <w:r>
                              <w:t>XXX”</w:t>
                            </w:r>
                          </w:p>
                          <w:p w14:paraId="15FD4DDC" w14:textId="77777777" w:rsidR="00B73D92" w:rsidRDefault="00B73D92" w:rsidP="00B73D92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A371B8" id="Text Box 8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AfkkD9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6A749822" w14:textId="77777777" w:rsidR="00B73D92" w:rsidRDefault="00B73D92" w:rsidP="00B73D92">
                      <w:pPr>
                        <w:jc w:val="center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IN</w:t>
                      </w:r>
                      <w:r>
                        <w:t>XXX”</w:t>
                      </w:r>
                    </w:p>
                    <w:p w14:paraId="15FD4DDC" w14:textId="77777777" w:rsidR="00B73D92" w:rsidRDefault="00B73D92" w:rsidP="00B73D92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0503DC" w14:textId="77777777" w:rsidR="00B73D92" w:rsidRDefault="00B73D92" w:rsidP="00B73D92">
      <w:pPr>
        <w:pStyle w:val="ListParagraph"/>
        <w:numPr>
          <w:ilvl w:val="0"/>
          <w:numId w:val="16"/>
        </w:numPr>
        <w:spacing w:line="360" w:lineRule="auto"/>
        <w:ind w:left="720"/>
        <w:jc w:val="both"/>
      </w:pPr>
      <w:r>
        <w:t>An employee can serve a customer who wants to buy noodles.</w:t>
      </w:r>
    </w:p>
    <w:p w14:paraId="4371B61C" w14:textId="77777777" w:rsidR="00B73D92" w:rsidRDefault="00B73D92" w:rsidP="00B73D92">
      <w:pPr>
        <w:pStyle w:val="ListParagraph"/>
        <w:numPr>
          <w:ilvl w:val="0"/>
          <w:numId w:val="16"/>
        </w:numPr>
        <w:spacing w:line="360" w:lineRule="auto"/>
        <w:ind w:left="720"/>
        <w:jc w:val="both"/>
      </w:pPr>
      <w:r>
        <w:t xml:space="preserve">Every </w:t>
      </w:r>
      <w:r w:rsidRPr="00DE69D4">
        <w:rPr>
          <w:b/>
          <w:bCs/>
        </w:rPr>
        <w:t>sales</w:t>
      </w:r>
      <w:r>
        <w:t xml:space="preserve"> </w:t>
      </w:r>
      <w:r w:rsidRPr="00E72A24">
        <w:rPr>
          <w:b/>
          <w:bCs/>
        </w:rPr>
        <w:t>t</w:t>
      </w:r>
      <w:r w:rsidRPr="00C804D7">
        <w:rPr>
          <w:b/>
        </w:rPr>
        <w:t>ransaction</w:t>
      </w:r>
      <w:r>
        <w:t xml:space="preserve"> made by the customer has all the information about the employee, customer, transaction date, noodle sold, and the quantity of each noodle purchased. Every </w:t>
      </w:r>
      <w:r w:rsidRPr="00DE69D4">
        <w:rPr>
          <w:b/>
          <w:bCs/>
        </w:rPr>
        <w:t>sales</w:t>
      </w:r>
      <w:r>
        <w:t xml:space="preserve"> </w:t>
      </w:r>
      <w:r w:rsidRPr="00C804D7">
        <w:rPr>
          <w:b/>
        </w:rPr>
        <w:t>transaction</w:t>
      </w:r>
      <w:r>
        <w:t xml:space="preserve"> has an identification number with the following format:</w:t>
      </w:r>
    </w:p>
    <w:p w14:paraId="7C6429EF" w14:textId="77777777" w:rsidR="00B73D92" w:rsidRPr="00721EA2" w:rsidRDefault="00B73D92" w:rsidP="00B73D92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5357E95" wp14:editId="6045EAFA">
                <wp:extent cx="2360930" cy="1404620"/>
                <wp:effectExtent l="9525" t="12065" r="13970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CBE4C" w14:textId="77777777" w:rsidR="00B73D92" w:rsidRDefault="00B73D92" w:rsidP="00B73D92">
                            <w:pPr>
                              <w:jc w:val="center"/>
                            </w:pPr>
                            <w:r>
                              <w:t>“TRXXX”</w:t>
                            </w:r>
                          </w:p>
                          <w:p w14:paraId="415D7713" w14:textId="77777777" w:rsidR="00B73D92" w:rsidRDefault="00B73D92" w:rsidP="00B73D92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357E95" id="Text Box 7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RhA/EC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7C3CBE4C" w14:textId="77777777" w:rsidR="00B73D92" w:rsidRDefault="00B73D92" w:rsidP="00B73D92">
                      <w:pPr>
                        <w:jc w:val="center"/>
                      </w:pPr>
                      <w:r>
                        <w:t>“TRXXX”</w:t>
                      </w:r>
                    </w:p>
                    <w:p w14:paraId="415D7713" w14:textId="77777777" w:rsidR="00B73D92" w:rsidRDefault="00B73D92" w:rsidP="00B73D92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14:paraId="29A9A6E5" w14:textId="77777777" w:rsidR="00B73D92" w:rsidRPr="003D7185" w:rsidRDefault="00B73D92" w:rsidP="00B73D92">
      <w:pPr>
        <w:pStyle w:val="ListParagraph"/>
        <w:numPr>
          <w:ilvl w:val="0"/>
          <w:numId w:val="15"/>
        </w:numPr>
        <w:spacing w:line="360" w:lineRule="auto"/>
        <w:ind w:left="720"/>
        <w:jc w:val="both"/>
        <w:rPr>
          <w:b/>
        </w:rPr>
      </w:pPr>
      <w:r w:rsidRPr="0075473E">
        <w:t>Every</w:t>
      </w:r>
      <w:r w:rsidRPr="0075473E">
        <w:rPr>
          <w:b/>
        </w:rPr>
        <w:t xml:space="preserve"> </w:t>
      </w:r>
      <w:r>
        <w:t>noodle has its own name</w:t>
      </w:r>
      <w:r>
        <w:rPr>
          <w:rFonts w:hint="eastAsia"/>
        </w:rPr>
        <w:t>,</w:t>
      </w:r>
      <w:r>
        <w:t xml:space="preserve"> noodle type,</w:t>
      </w:r>
      <w:r>
        <w:rPr>
          <w:rFonts w:hint="eastAsia"/>
        </w:rPr>
        <w:t xml:space="preserve"> and price</w:t>
      </w:r>
      <w:r>
        <w:t>.</w:t>
      </w:r>
      <w:r>
        <w:rPr>
          <w:rFonts w:hint="eastAsia"/>
        </w:rPr>
        <w:t xml:space="preserve"> Every </w:t>
      </w:r>
      <w:r>
        <w:rPr>
          <w:b/>
        </w:rPr>
        <w:t xml:space="preserve">noodle </w:t>
      </w:r>
      <w:r>
        <w:rPr>
          <w:rFonts w:hint="eastAsia"/>
        </w:rPr>
        <w:t>has an identification number with the following format:</w:t>
      </w:r>
    </w:p>
    <w:p w14:paraId="6C745669" w14:textId="77777777" w:rsidR="00B73D92" w:rsidRDefault="00B73D92" w:rsidP="00B73D92">
      <w:pPr>
        <w:pStyle w:val="ListParagraph"/>
        <w:spacing w:line="36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75545DC9" wp14:editId="409ECBD3">
                <wp:extent cx="2360930" cy="1404620"/>
                <wp:effectExtent l="6985" t="6985" r="6985" b="825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A67D5" w14:textId="77777777" w:rsidR="00B73D92" w:rsidRDefault="00B73D92" w:rsidP="00B73D92">
                            <w:pPr>
                              <w:jc w:val="center"/>
                            </w:pPr>
                            <w:r>
                              <w:t>“NOXXX”</w:t>
                            </w:r>
                          </w:p>
                          <w:p w14:paraId="55DE408D" w14:textId="77777777" w:rsidR="00B73D92" w:rsidRDefault="00B73D92" w:rsidP="00B73D92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545DC9" id="Text Box 6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YU+dTS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602A67D5" w14:textId="77777777" w:rsidR="00B73D92" w:rsidRDefault="00B73D92" w:rsidP="00B73D92">
                      <w:pPr>
                        <w:jc w:val="center"/>
                      </w:pPr>
                      <w:r>
                        <w:t>“NOXXX”</w:t>
                      </w:r>
                    </w:p>
                    <w:p w14:paraId="55DE408D" w14:textId="77777777" w:rsidR="00B73D92" w:rsidRDefault="00B73D92" w:rsidP="00B73D92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23F554" w14:textId="77777777" w:rsidR="00B73D92" w:rsidRDefault="00B73D92" w:rsidP="00B73D92">
      <w:pPr>
        <w:pStyle w:val="ListParagraph"/>
        <w:spacing w:line="360" w:lineRule="auto"/>
        <w:jc w:val="center"/>
        <w:rPr>
          <w:b/>
        </w:rPr>
      </w:pPr>
    </w:p>
    <w:p w14:paraId="6C8762AB" w14:textId="77777777" w:rsidR="00B73D92" w:rsidRPr="006141C9" w:rsidRDefault="00B73D92" w:rsidP="00B73D92">
      <w:pPr>
        <w:pStyle w:val="ListParagraph"/>
        <w:numPr>
          <w:ilvl w:val="0"/>
          <w:numId w:val="22"/>
        </w:numPr>
        <w:spacing w:line="360" w:lineRule="auto"/>
        <w:rPr>
          <w:b/>
        </w:rPr>
      </w:pPr>
      <w:r>
        <w:rPr>
          <w:bCs/>
        </w:rPr>
        <w:lastRenderedPageBreak/>
        <w:t xml:space="preserve">Every </w:t>
      </w:r>
      <w:r w:rsidRPr="00DE69D4">
        <w:rPr>
          <w:b/>
        </w:rPr>
        <w:t>noodle</w:t>
      </w:r>
      <w:r>
        <w:rPr>
          <w:b/>
        </w:rPr>
        <w:t xml:space="preserve"> type</w:t>
      </w:r>
      <w:r w:rsidRPr="006141C9">
        <w:rPr>
          <w:bCs/>
        </w:rPr>
        <w:t xml:space="preserve"> has its own</w:t>
      </w:r>
      <w:r>
        <w:rPr>
          <w:bCs/>
        </w:rPr>
        <w:t xml:space="preserve"> identification number with the following format:</w:t>
      </w:r>
    </w:p>
    <w:p w14:paraId="20E11B15" w14:textId="77777777" w:rsidR="00B73D92" w:rsidRPr="006141C9" w:rsidRDefault="00B73D92" w:rsidP="00B73D92">
      <w:pPr>
        <w:pStyle w:val="ListParagraph"/>
        <w:spacing w:line="36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26FE3565" wp14:editId="01533212">
                <wp:extent cx="2360930" cy="1404620"/>
                <wp:effectExtent l="6985" t="6985" r="6985" b="825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FED02" w14:textId="77777777" w:rsidR="00B73D92" w:rsidRDefault="00B73D92" w:rsidP="00B73D92">
                            <w:pPr>
                              <w:jc w:val="center"/>
                            </w:pPr>
                            <w:r>
                              <w:t>“NTXXX”</w:t>
                            </w:r>
                          </w:p>
                          <w:p w14:paraId="465438E6" w14:textId="77777777" w:rsidR="00B73D92" w:rsidRDefault="00B73D92" w:rsidP="00B73D92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FE3565" id="Text Box 13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a1g7XysCAABZ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449FED02" w14:textId="77777777" w:rsidR="00B73D92" w:rsidRDefault="00B73D92" w:rsidP="00B73D92">
                      <w:pPr>
                        <w:jc w:val="center"/>
                      </w:pPr>
                      <w:r>
                        <w:t>“NTXXX”</w:t>
                      </w:r>
                    </w:p>
                    <w:p w14:paraId="465438E6" w14:textId="77777777" w:rsidR="00B73D92" w:rsidRDefault="00B73D92" w:rsidP="00B73D92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D8A9E6" w14:textId="77777777" w:rsidR="00B73D92" w:rsidRPr="00E66353" w:rsidRDefault="00B73D92" w:rsidP="00B73D92">
      <w:pPr>
        <w:spacing w:line="360" w:lineRule="auto"/>
        <w:jc w:val="both"/>
      </w:pPr>
    </w:p>
    <w:p w14:paraId="70FAE260" w14:textId="77777777" w:rsidR="00B73D92" w:rsidRDefault="00B73D92" w:rsidP="00B73D92">
      <w:pPr>
        <w:spacing w:line="360" w:lineRule="auto"/>
        <w:jc w:val="both"/>
      </w:pPr>
      <w:r>
        <w:tab/>
        <w:t xml:space="preserve">Every customer that wants to buy noodle at </w:t>
      </w:r>
      <w:proofErr w:type="spellStart"/>
      <w:r>
        <w:rPr>
          <w:b/>
        </w:rPr>
        <w:t>LOmian</w:t>
      </w:r>
      <w:proofErr w:type="spellEnd"/>
      <w:r>
        <w:rPr>
          <w:b/>
        </w:rPr>
        <w:t xml:space="preserve"> </w:t>
      </w:r>
      <w:r>
        <w:t xml:space="preserve">must be following the </w:t>
      </w:r>
      <w:r>
        <w:rPr>
          <w:b/>
        </w:rPr>
        <w:t>sales</w:t>
      </w:r>
      <w:r w:rsidRPr="00D01563">
        <w:rPr>
          <w:b/>
        </w:rPr>
        <w:t xml:space="preserve"> transaction procedures</w:t>
      </w:r>
      <w:r>
        <w:t>, those are:</w:t>
      </w:r>
    </w:p>
    <w:p w14:paraId="63CB6699" w14:textId="77777777" w:rsidR="00B73D92" w:rsidRDefault="00B73D92" w:rsidP="00B73D92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>Every customer that wants to purchase a product must complete personal information such as name, gender, address. Every customer has an identification number with the following format:</w:t>
      </w:r>
    </w:p>
    <w:p w14:paraId="0D2BE0D0" w14:textId="77777777" w:rsidR="00B73D92" w:rsidRDefault="00B73D92" w:rsidP="00B73D92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FB48FDD" wp14:editId="7CFFFB62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CB274" w14:textId="77777777" w:rsidR="00B73D92" w:rsidRDefault="00B73D92" w:rsidP="00B73D92">
                            <w:pPr>
                              <w:jc w:val="center"/>
                            </w:pPr>
                            <w:r>
                              <w:t>“CUXXX”</w:t>
                            </w:r>
                          </w:p>
                          <w:p w14:paraId="1276DF64" w14:textId="77777777" w:rsidR="00B73D92" w:rsidRDefault="00B73D92" w:rsidP="00B73D92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B48FDD" id="Text Box 5" o:sp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">
                <v:textbox style="mso-fit-shape-to-text:t">
                  <w:txbxContent>
                    <w:p w14:paraId="2C9CB274" w14:textId="77777777" w:rsidR="00B73D92" w:rsidRDefault="00B73D92" w:rsidP="00B73D92">
                      <w:pPr>
                        <w:jc w:val="center"/>
                      </w:pPr>
                      <w:r>
                        <w:t>“CUXXX”</w:t>
                      </w:r>
                    </w:p>
                    <w:p w14:paraId="1276DF64" w14:textId="77777777" w:rsidR="00B73D92" w:rsidRDefault="00B73D92" w:rsidP="00B73D92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5C4E3F" w14:textId="77777777" w:rsidR="00B73D92" w:rsidRDefault="00B73D92" w:rsidP="00B73D92">
      <w:pPr>
        <w:pStyle w:val="ListParagraph"/>
        <w:spacing w:line="360" w:lineRule="auto"/>
        <w:jc w:val="center"/>
      </w:pPr>
    </w:p>
    <w:p w14:paraId="5B32BA0D" w14:textId="77777777" w:rsidR="00B73D92" w:rsidRDefault="00B73D92" w:rsidP="00B73D92">
      <w:pPr>
        <w:pStyle w:val="ListParagraph"/>
        <w:spacing w:line="360" w:lineRule="auto"/>
        <w:ind w:left="0" w:firstLine="720"/>
        <w:jc w:val="both"/>
      </w:pPr>
      <w:r>
        <w:t xml:space="preserve">Every supplier that wants to sell their ingredient must be following the </w:t>
      </w:r>
      <w:r>
        <w:rPr>
          <w:b/>
        </w:rPr>
        <w:t>purchase</w:t>
      </w:r>
      <w:r w:rsidRPr="00BD3207">
        <w:rPr>
          <w:b/>
        </w:rPr>
        <w:t xml:space="preserve"> transaction procedures</w:t>
      </w:r>
      <w:r w:rsidRPr="00BD3207">
        <w:t>, thos</w:t>
      </w:r>
      <w:r>
        <w:t>e are:</w:t>
      </w:r>
    </w:p>
    <w:p w14:paraId="44186588" w14:textId="77777777" w:rsidR="00B73D92" w:rsidRDefault="00B73D92" w:rsidP="00B73D92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>Every supplier that wants to sell their ingredient must complete personal information such as name, gender, address. Every supplier has an identification number with the following format:</w:t>
      </w:r>
    </w:p>
    <w:p w14:paraId="76FBDFF4" w14:textId="77777777" w:rsidR="00B73D92" w:rsidRDefault="00B73D92" w:rsidP="00B73D92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35BCBC7" wp14:editId="73A5376E">
                <wp:extent cx="2360930" cy="1404620"/>
                <wp:effectExtent l="6985" t="10160" r="698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A0792" w14:textId="77777777" w:rsidR="00B73D92" w:rsidRDefault="00B73D92" w:rsidP="00B73D92">
                            <w:pPr>
                              <w:jc w:val="center"/>
                            </w:pPr>
                            <w:r>
                              <w:t>“SUXXX”</w:t>
                            </w:r>
                          </w:p>
                          <w:p w14:paraId="45D13FBC" w14:textId="77777777" w:rsidR="00B73D92" w:rsidRDefault="00B73D92" w:rsidP="00B73D92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5BCBC7" id="Text Box 3" o:spid="_x0000_s103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X3nWj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320A0792" w14:textId="77777777" w:rsidR="00B73D92" w:rsidRDefault="00B73D92" w:rsidP="00B73D92">
                      <w:pPr>
                        <w:jc w:val="center"/>
                      </w:pPr>
                      <w:r>
                        <w:t>“SUXXX”</w:t>
                      </w:r>
                    </w:p>
                    <w:p w14:paraId="45D13FBC" w14:textId="77777777" w:rsidR="00B73D92" w:rsidRDefault="00B73D92" w:rsidP="00B73D92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CB93C5" w14:textId="77777777" w:rsidR="00B73D92" w:rsidRDefault="00B73D92" w:rsidP="00B73D92">
      <w:pPr>
        <w:spacing w:line="360" w:lineRule="auto"/>
        <w:jc w:val="both"/>
        <w:rPr>
          <w:b/>
        </w:rPr>
      </w:pPr>
      <w:r w:rsidRPr="006C17DF">
        <w:rPr>
          <w:b/>
        </w:rPr>
        <w:t>Notes:</w:t>
      </w:r>
    </w:p>
    <w:p w14:paraId="17F0B76C" w14:textId="77777777" w:rsidR="00B73D92" w:rsidRDefault="00B73D92" w:rsidP="00B73D92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</w:rPr>
      </w:pPr>
      <w:r w:rsidRPr="004149FB">
        <w:rPr>
          <w:bCs/>
        </w:rPr>
        <w:t xml:space="preserve">Employee names must </w:t>
      </w:r>
      <w:r>
        <w:rPr>
          <w:bCs/>
        </w:rPr>
        <w:t>between</w:t>
      </w:r>
      <w:r w:rsidRPr="004149FB">
        <w:rPr>
          <w:bCs/>
        </w:rPr>
        <w:t xml:space="preserve"> 15 and 30</w:t>
      </w:r>
      <w:r>
        <w:rPr>
          <w:bCs/>
        </w:rPr>
        <w:t>.</w:t>
      </w:r>
    </w:p>
    <w:p w14:paraId="08B96F52" w14:textId="77777777" w:rsidR="00B73D92" w:rsidRDefault="00B73D92" w:rsidP="00B73D92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</w:rPr>
      </w:pPr>
      <w:r w:rsidRPr="004149FB">
        <w:rPr>
          <w:bCs/>
        </w:rPr>
        <w:t>Employee gender must be male or female</w:t>
      </w:r>
      <w:r>
        <w:rPr>
          <w:bCs/>
        </w:rPr>
        <w:t>.</w:t>
      </w:r>
    </w:p>
    <w:p w14:paraId="4CF06266" w14:textId="77777777" w:rsidR="00B73D92" w:rsidRDefault="00B73D92" w:rsidP="00B73D92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</w:rPr>
      </w:pPr>
      <w:r>
        <w:rPr>
          <w:bCs/>
        </w:rPr>
        <w:t>Customer gender must be male or female.</w:t>
      </w:r>
    </w:p>
    <w:p w14:paraId="3CFBB314" w14:textId="77777777" w:rsidR="00B73D92" w:rsidRDefault="00B73D92" w:rsidP="00B73D92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</w:rPr>
      </w:pPr>
      <w:r>
        <w:rPr>
          <w:bCs/>
        </w:rPr>
        <w:t>Supplier gender must be male or female.</w:t>
      </w:r>
    </w:p>
    <w:p w14:paraId="1F11DFCF" w14:textId="77777777" w:rsidR="00B73D92" w:rsidRDefault="00B73D92" w:rsidP="00B73D92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</w:rPr>
      </w:pPr>
      <w:r>
        <w:rPr>
          <w:bCs/>
        </w:rPr>
        <w:t>Noodle name must end with noodle.</w:t>
      </w:r>
    </w:p>
    <w:p w14:paraId="0BC3BE00" w14:textId="77777777" w:rsidR="00B73D92" w:rsidRDefault="00B73D92" w:rsidP="00B73D92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</w:rPr>
      </w:pPr>
      <w:r>
        <w:rPr>
          <w:bCs/>
        </w:rPr>
        <w:t>Noodle price must be over or equals to 15000.</w:t>
      </w:r>
    </w:p>
    <w:p w14:paraId="6F5CC982" w14:textId="77777777" w:rsidR="00B73D92" w:rsidRPr="00E94B69" w:rsidRDefault="00B73D92" w:rsidP="00B73D92">
      <w:pPr>
        <w:pStyle w:val="ListParagraph"/>
        <w:numPr>
          <w:ilvl w:val="0"/>
          <w:numId w:val="19"/>
        </w:numPr>
        <w:spacing w:line="360" w:lineRule="auto"/>
        <w:jc w:val="both"/>
        <w:rPr>
          <w:bCs/>
        </w:rPr>
      </w:pPr>
      <w:r>
        <w:rPr>
          <w:bCs/>
        </w:rPr>
        <w:t>Ingredient price must be over 0.</w:t>
      </w:r>
    </w:p>
    <w:p w14:paraId="55AB7351" w14:textId="77777777" w:rsidR="00B73D92" w:rsidRDefault="00B73D92" w:rsidP="00B73D92">
      <w:pPr>
        <w:spacing w:line="360" w:lineRule="auto"/>
        <w:ind w:firstLine="720"/>
        <w:jc w:val="both"/>
        <w:rPr>
          <w:b/>
          <w:bCs/>
        </w:rPr>
      </w:pPr>
    </w:p>
    <w:p w14:paraId="2D73C444" w14:textId="77777777" w:rsidR="00B73D92" w:rsidRDefault="00B73D92" w:rsidP="00B73D92">
      <w:pPr>
        <w:spacing w:line="360" w:lineRule="auto"/>
        <w:ind w:firstLine="720"/>
        <w:jc w:val="both"/>
      </w:pPr>
      <w:proofErr w:type="spellStart"/>
      <w:r w:rsidRPr="006141C9">
        <w:rPr>
          <w:b/>
          <w:bCs/>
        </w:rPr>
        <w:t>LOmian</w:t>
      </w:r>
      <w:proofErr w:type="spellEnd"/>
      <w:r w:rsidRPr="006141C9">
        <w:t xml:space="preserve"> is currently having difficulty handling every noodle </w:t>
      </w:r>
      <w:r w:rsidRPr="001B706D">
        <w:rPr>
          <w:b/>
          <w:bCs/>
        </w:rPr>
        <w:t>sales transaction</w:t>
      </w:r>
      <w:r w:rsidRPr="006141C9">
        <w:t xml:space="preserve"> and </w:t>
      </w:r>
      <w:r>
        <w:t>ingredient</w:t>
      </w:r>
      <w:r w:rsidRPr="006141C9">
        <w:t xml:space="preserve"> </w:t>
      </w:r>
      <w:r w:rsidRPr="001B706D">
        <w:rPr>
          <w:b/>
          <w:bCs/>
        </w:rPr>
        <w:t>purchase transaction</w:t>
      </w:r>
      <w:r w:rsidRPr="006141C9">
        <w:t xml:space="preserve"> because they use a </w:t>
      </w:r>
      <w:r w:rsidRPr="001B706D">
        <w:rPr>
          <w:b/>
          <w:bCs/>
        </w:rPr>
        <w:t>manual management system</w:t>
      </w:r>
      <w:r w:rsidRPr="006141C9">
        <w:t>. As an expert in database systems</w:t>
      </w:r>
      <w:r>
        <w:t>,</w:t>
      </w:r>
      <w:r w:rsidRPr="006141C9">
        <w:t xml:space="preserve"> you are asked to create a database system</w:t>
      </w:r>
      <w:r>
        <w:t xml:space="preserve"> t</w:t>
      </w:r>
      <w:r w:rsidRPr="006141C9">
        <w:t xml:space="preserve">hat can help </w:t>
      </w:r>
      <w:proofErr w:type="spellStart"/>
      <w:r w:rsidRPr="006141C9">
        <w:rPr>
          <w:b/>
          <w:bCs/>
        </w:rPr>
        <w:t>LOmian</w:t>
      </w:r>
      <w:proofErr w:type="spellEnd"/>
      <w:r w:rsidRPr="006141C9">
        <w:t xml:space="preserve"> </w:t>
      </w:r>
      <w:r>
        <w:t>goes well in</w:t>
      </w:r>
      <w:r w:rsidRPr="006141C9">
        <w:t xml:space="preserve"> business</w:t>
      </w:r>
      <w:r>
        <w:t>. The tasks that you must do are:</w:t>
      </w:r>
    </w:p>
    <w:p w14:paraId="4D3D3660" w14:textId="77777777" w:rsidR="00B73D92" w:rsidRDefault="00B73D92" w:rsidP="00B73D92">
      <w:pPr>
        <w:pStyle w:val="ListParagraph"/>
        <w:numPr>
          <w:ilvl w:val="0"/>
          <w:numId w:val="17"/>
        </w:numPr>
        <w:spacing w:line="360" w:lineRule="auto"/>
        <w:ind w:left="720"/>
        <w:jc w:val="both"/>
      </w:pPr>
      <w:r>
        <w:t xml:space="preserve">Create an Entity Relationship Diagram to maintain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</w:p>
    <w:p w14:paraId="405BDA44" w14:textId="77777777" w:rsidR="00B73D92" w:rsidRDefault="00B73D92" w:rsidP="00B73D92">
      <w:pPr>
        <w:pStyle w:val="ListParagraph"/>
        <w:numPr>
          <w:ilvl w:val="0"/>
          <w:numId w:val="17"/>
        </w:numPr>
        <w:spacing w:line="360" w:lineRule="auto"/>
        <w:ind w:left="720"/>
        <w:jc w:val="both"/>
      </w:pPr>
      <w:r>
        <w:t xml:space="preserve">Create a database system using DDL syntax that relevant with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 w:rsidRPr="0074760C">
        <w:t>.</w:t>
      </w:r>
    </w:p>
    <w:p w14:paraId="1ED130EE" w14:textId="77777777" w:rsidR="00B73D92" w:rsidRDefault="00B73D92" w:rsidP="00B73D92">
      <w:pPr>
        <w:pStyle w:val="ListParagraph"/>
        <w:numPr>
          <w:ilvl w:val="0"/>
          <w:numId w:val="17"/>
        </w:numPr>
        <w:spacing w:line="360" w:lineRule="auto"/>
        <w:ind w:left="720"/>
        <w:jc w:val="both"/>
      </w:pPr>
      <w:r>
        <w:lastRenderedPageBreak/>
        <w:t>Create queries using DML syntax to fill the tables in database systems with data based on the following conditions:</w:t>
      </w:r>
    </w:p>
    <w:p w14:paraId="5A4EE636" w14:textId="77777777" w:rsidR="00B73D92" w:rsidRDefault="00B73D92" w:rsidP="00B73D92">
      <w:pPr>
        <w:pStyle w:val="ListParagraph"/>
        <w:numPr>
          <w:ilvl w:val="0"/>
          <w:numId w:val="18"/>
        </w:numPr>
        <w:spacing w:line="360" w:lineRule="auto"/>
        <w:jc w:val="both"/>
      </w:pPr>
      <w:r>
        <w:rPr>
          <w:b/>
        </w:rPr>
        <w:t>Master</w:t>
      </w:r>
      <w:r>
        <w:t xml:space="preserve"> table must be filled with more than or equals 15 data.</w:t>
      </w:r>
    </w:p>
    <w:p w14:paraId="1FE297F6" w14:textId="77777777" w:rsidR="00B73D92" w:rsidRDefault="00B73D92" w:rsidP="00B73D92">
      <w:pPr>
        <w:pStyle w:val="ListParagraph"/>
        <w:numPr>
          <w:ilvl w:val="0"/>
          <w:numId w:val="18"/>
        </w:numPr>
        <w:spacing w:line="360" w:lineRule="auto"/>
        <w:jc w:val="both"/>
      </w:pPr>
      <w:r>
        <w:rPr>
          <w:b/>
        </w:rPr>
        <w:t>Transaction</w:t>
      </w:r>
      <w:r>
        <w:t xml:space="preserve"> table must be filled with more than or equals 15 data.</w:t>
      </w:r>
    </w:p>
    <w:p w14:paraId="52EC72E3" w14:textId="77777777" w:rsidR="00B73D92" w:rsidRDefault="00B73D92" w:rsidP="00B73D92">
      <w:pPr>
        <w:pStyle w:val="ListParagraph"/>
        <w:numPr>
          <w:ilvl w:val="0"/>
          <w:numId w:val="18"/>
        </w:numPr>
        <w:spacing w:line="360" w:lineRule="auto"/>
        <w:jc w:val="both"/>
      </w:pPr>
      <w:r>
        <w:rPr>
          <w:b/>
        </w:rPr>
        <w:t>Transaction detail</w:t>
      </w:r>
      <w:r>
        <w:t xml:space="preserve"> table must be filled with more than or equals 25 data.</w:t>
      </w:r>
    </w:p>
    <w:p w14:paraId="540042FC" w14:textId="77777777" w:rsidR="00B73D92" w:rsidRDefault="00B73D92" w:rsidP="00B73D92">
      <w:pPr>
        <w:pStyle w:val="ListParagraph"/>
        <w:numPr>
          <w:ilvl w:val="0"/>
          <w:numId w:val="17"/>
        </w:numPr>
        <w:spacing w:line="360" w:lineRule="auto"/>
        <w:ind w:left="720"/>
        <w:jc w:val="both"/>
      </w:pPr>
      <w:r>
        <w:t xml:space="preserve">Create query using DML syntax to simulate the transactions process for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 xml:space="preserve">. </w:t>
      </w:r>
    </w:p>
    <w:p w14:paraId="29169331" w14:textId="77777777" w:rsidR="00B73D92" w:rsidRDefault="00B73D92" w:rsidP="00B73D92">
      <w:pPr>
        <w:pStyle w:val="ListParagraph"/>
        <w:spacing w:line="360" w:lineRule="auto"/>
        <w:jc w:val="both"/>
      </w:pPr>
      <w:r w:rsidRPr="00C61921">
        <w:rPr>
          <w:b/>
        </w:rPr>
        <w:t>Note</w:t>
      </w:r>
      <w:r>
        <w:t xml:space="preserve">: DML syntax to </w:t>
      </w:r>
      <w:r w:rsidRPr="006512DD">
        <w:rPr>
          <w:b/>
        </w:rPr>
        <w:t>fill database</w:t>
      </w:r>
      <w:r>
        <w:t xml:space="preserve"> and DML syntax to </w:t>
      </w:r>
      <w:r w:rsidRPr="006512DD">
        <w:rPr>
          <w:b/>
        </w:rPr>
        <w:t>simulate</w:t>
      </w:r>
      <w:r>
        <w:t xml:space="preserve"> the </w:t>
      </w:r>
      <w:r w:rsidRPr="006512DD">
        <w:rPr>
          <w:b/>
        </w:rPr>
        <w:t>transactions process</w:t>
      </w:r>
      <w:r>
        <w:t xml:space="preserve"> should be a </w:t>
      </w:r>
      <w:r w:rsidRPr="00C61921">
        <w:rPr>
          <w:b/>
        </w:rPr>
        <w:t>different query</w:t>
      </w:r>
      <w:r>
        <w:t>.</w:t>
      </w:r>
    </w:p>
    <w:p w14:paraId="621989E1" w14:textId="77777777" w:rsidR="00B73D92" w:rsidRDefault="00B73D92" w:rsidP="00B73D92">
      <w:pPr>
        <w:pStyle w:val="ListParagraph"/>
        <w:numPr>
          <w:ilvl w:val="0"/>
          <w:numId w:val="17"/>
        </w:numPr>
        <w:spacing w:line="360" w:lineRule="auto"/>
        <w:ind w:left="720"/>
        <w:jc w:val="both"/>
      </w:pPr>
      <w:r>
        <w:t xml:space="preserve">To support the database management process in </w:t>
      </w:r>
      <w:proofErr w:type="spellStart"/>
      <w:r>
        <w:rPr>
          <w:b/>
        </w:rPr>
        <w:t>LOmian</w:t>
      </w:r>
      <w:proofErr w:type="spellEnd"/>
      <w:r w:rsidRPr="00E23E1D">
        <w:t>,</w:t>
      </w:r>
      <w:r>
        <w:rPr>
          <w:b/>
        </w:rPr>
        <w:t xml:space="preserve"> </w:t>
      </w:r>
      <w:r>
        <w:t>the owner asked you to provide some query that resulting in important data. The requirements that asked from him are:</w:t>
      </w:r>
    </w:p>
    <w:p w14:paraId="08CB56BB" w14:textId="77777777" w:rsidR="00B73D92" w:rsidRDefault="00B73D92" w:rsidP="00B73D92">
      <w:pPr>
        <w:pStyle w:val="ListParagraph"/>
        <w:spacing w:line="360" w:lineRule="auto"/>
        <w:jc w:val="both"/>
      </w:pPr>
    </w:p>
    <w:p w14:paraId="7BCAFD2D" w14:textId="4201F8AB" w:rsidR="00B73D92" w:rsidRDefault="00B73D92" w:rsidP="00B73D92">
      <w:pPr>
        <w:pStyle w:val="ListParagraph"/>
        <w:numPr>
          <w:ilvl w:val="0"/>
          <w:numId w:val="14"/>
        </w:numPr>
        <w:spacing w:line="360" w:lineRule="auto"/>
        <w:ind w:left="1440"/>
        <w:jc w:val="both"/>
      </w:pPr>
      <w:r>
        <w:t xml:space="preserve">Display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 (obtained from </w:t>
      </w:r>
      <w:proofErr w:type="spellStart"/>
      <w:r>
        <w:t>TransactionDate</w:t>
      </w:r>
      <w:proofErr w:type="spellEnd"/>
      <w:r>
        <w:t xml:space="preserve"> in ‘</w:t>
      </w:r>
      <w:r w:rsidRPr="00297E9F">
        <w:t xml:space="preserve">Mon dd, </w:t>
      </w:r>
      <w:proofErr w:type="spellStart"/>
      <w:r w:rsidRPr="00297E9F">
        <w:t>yyyy</w:t>
      </w:r>
      <w:proofErr w:type="spellEnd"/>
      <w:r>
        <w:t xml:space="preserve">’ format), </w:t>
      </w:r>
      <w:proofErr w:type="spellStart"/>
      <w:r>
        <w:t>TransactionCount</w:t>
      </w:r>
      <w:proofErr w:type="spellEnd"/>
      <w:r>
        <w:t xml:space="preserve"> (obtained from the total transaction) that </w:t>
      </w:r>
      <w:r w:rsidRPr="00032B3F">
        <w:t xml:space="preserve">handled by </w:t>
      </w:r>
      <w:r>
        <w:t>an employee</w:t>
      </w:r>
      <w:r w:rsidRPr="00032B3F">
        <w:t xml:space="preserve"> who</w:t>
      </w:r>
      <w:r>
        <w:t>se</w:t>
      </w:r>
      <w:r w:rsidRPr="00032B3F">
        <w:t xml:space="preserve"> </w:t>
      </w:r>
      <w:r>
        <w:t>name is</w:t>
      </w:r>
      <w:r w:rsidRPr="00032B3F">
        <w:t xml:space="preserve"> 2 words names</w:t>
      </w:r>
      <w:r>
        <w:t xml:space="preserve"> and the gender is female.</w:t>
      </w:r>
    </w:p>
    <w:p w14:paraId="355F9EDC" w14:textId="77777777" w:rsidR="00B73D92" w:rsidRDefault="00B73D92" w:rsidP="00B73D92">
      <w:pPr>
        <w:pStyle w:val="ListParagraph"/>
        <w:spacing w:line="360" w:lineRule="auto"/>
        <w:ind w:left="1440"/>
        <w:jc w:val="both"/>
      </w:pPr>
    </w:p>
    <w:p w14:paraId="305E2CF9" w14:textId="77777777" w:rsidR="00B73D92" w:rsidRDefault="00B73D92" w:rsidP="00B73D92">
      <w:pPr>
        <w:pStyle w:val="ListParagraph"/>
        <w:numPr>
          <w:ilvl w:val="0"/>
          <w:numId w:val="14"/>
        </w:numPr>
        <w:spacing w:line="360" w:lineRule="auto"/>
        <w:ind w:left="1440"/>
        <w:jc w:val="both"/>
      </w:pPr>
      <w:r>
        <w:t xml:space="preserve">Display </w:t>
      </w:r>
      <w:proofErr w:type="spellStart"/>
      <w:r>
        <w:t>IngredientName</w:t>
      </w:r>
      <w:proofErr w:type="spellEnd"/>
      <w:r>
        <w:t xml:space="preserve">, </w:t>
      </w:r>
      <w:proofErr w:type="spellStart"/>
      <w:r>
        <w:t>IngredientPrice</w:t>
      </w:r>
      <w:proofErr w:type="spellEnd"/>
      <w:r>
        <w:t xml:space="preserve"> (obtained by adding ‘Rp. </w:t>
      </w:r>
      <w:proofErr w:type="gramStart"/>
      <w:r>
        <w:t xml:space="preserve">‘ </w:t>
      </w:r>
      <w:bookmarkStart w:id="0" w:name="_Hlk57315613"/>
      <w:r>
        <w:t>without</w:t>
      </w:r>
      <w:proofErr w:type="gramEnd"/>
      <w:r>
        <w:t xml:space="preserve"> quotation mark</w:t>
      </w:r>
      <w:bookmarkEnd w:id="0"/>
      <w:r>
        <w:t xml:space="preserve"> and followed by the </w:t>
      </w:r>
      <w:proofErr w:type="spellStart"/>
      <w:r>
        <w:t>IngredientPrice</w:t>
      </w:r>
      <w:proofErr w:type="spellEnd"/>
      <w:r>
        <w:t xml:space="preserve">), </w:t>
      </w:r>
      <w:proofErr w:type="spellStart"/>
      <w:r>
        <w:t>TotalQuantity</w:t>
      </w:r>
      <w:proofErr w:type="spellEnd"/>
      <w:r>
        <w:t xml:space="preserve">(obtained from total quantity followed by adding ‘ Items(s)’ </w:t>
      </w:r>
      <w:r w:rsidRPr="001B706D">
        <w:t>without quotation mark</w:t>
      </w:r>
      <w:r>
        <w:t xml:space="preserve">), </w:t>
      </w:r>
      <w:proofErr w:type="spellStart"/>
      <w:r>
        <w:t>SupplierName</w:t>
      </w:r>
      <w:proofErr w:type="spellEnd"/>
      <w:r>
        <w:t xml:space="preserve"> (obtained from </w:t>
      </w:r>
      <w:proofErr w:type="spellStart"/>
      <w:r>
        <w:t>SupplierName</w:t>
      </w:r>
      <w:proofErr w:type="spellEnd"/>
      <w:r>
        <w:t xml:space="preserve"> in uppercase format) for every purchase that has total quantity less than 5 and the total transaction more than 5.</w:t>
      </w:r>
    </w:p>
    <w:p w14:paraId="27F01823" w14:textId="77777777" w:rsidR="00B73D92" w:rsidRDefault="00B73D92" w:rsidP="00B73D92">
      <w:pPr>
        <w:pStyle w:val="ListParagraph"/>
        <w:spacing w:line="360" w:lineRule="auto"/>
        <w:ind w:left="1440"/>
        <w:jc w:val="both"/>
      </w:pPr>
    </w:p>
    <w:p w14:paraId="40DABBB9" w14:textId="77777777" w:rsidR="00B73D92" w:rsidRDefault="00B73D92" w:rsidP="00B73D92">
      <w:pPr>
        <w:pStyle w:val="ListParagraph"/>
        <w:numPr>
          <w:ilvl w:val="0"/>
          <w:numId w:val="14"/>
        </w:numPr>
        <w:spacing w:line="360" w:lineRule="auto"/>
        <w:ind w:left="1440"/>
        <w:jc w:val="both"/>
      </w:pPr>
      <w:r>
        <w:t xml:space="preserve">Display </w:t>
      </w:r>
      <w:proofErr w:type="spellStart"/>
      <w:r>
        <w:t>NoodleName</w:t>
      </w:r>
      <w:proofErr w:type="spellEnd"/>
      <w:r>
        <w:t xml:space="preserve">, </w:t>
      </w:r>
      <w:proofErr w:type="spellStart"/>
      <w:r>
        <w:t>NoodlePrice</w:t>
      </w:r>
      <w:proofErr w:type="spellEnd"/>
      <w:r>
        <w:t xml:space="preserve"> (obtained by adding ‘Rp. ’ without quotation mark and followed the </w:t>
      </w:r>
      <w:proofErr w:type="spellStart"/>
      <w:r>
        <w:t>NoodlePrice</w:t>
      </w:r>
      <w:proofErr w:type="spellEnd"/>
      <w:r>
        <w:t xml:space="preserve">), </w:t>
      </w:r>
      <w:proofErr w:type="spellStart"/>
      <w:r>
        <w:t>TransactionCount</w:t>
      </w:r>
      <w:proofErr w:type="spellEnd"/>
      <w:r>
        <w:t xml:space="preserve"> (obtained from total transaction followed by adding ‘ Transaction(s)’ without quotation mark), </w:t>
      </w:r>
      <w:proofErr w:type="spellStart"/>
      <w:r>
        <w:t>TotalQuantity</w:t>
      </w:r>
      <w:proofErr w:type="spellEnd"/>
      <w:r>
        <w:t xml:space="preserve"> (obtained from total quantity followed by adding ‘ Qty(s)’ without quotation mark), </w:t>
      </w:r>
      <w:proofErr w:type="spellStart"/>
      <w:r>
        <w:t>TotalPrice</w:t>
      </w:r>
      <w:proofErr w:type="spellEnd"/>
      <w:r>
        <w:t xml:space="preserve"> (obtained from adding ‘Rp. ’ without quotation mark and followed by total quantity multiplied by </w:t>
      </w:r>
      <w:proofErr w:type="spellStart"/>
      <w:r>
        <w:t>NoodlePrice</w:t>
      </w:r>
      <w:proofErr w:type="spellEnd"/>
      <w:r>
        <w:t xml:space="preserve">) for every transaction that occurs </w:t>
      </w:r>
      <w:r w:rsidRPr="00EF6C11">
        <w:t>after the 20</w:t>
      </w:r>
      <w:r w:rsidRPr="00310AF4">
        <w:rPr>
          <w:vertAlign w:val="superscript"/>
        </w:rPr>
        <w:t>t</w:t>
      </w:r>
      <w:r>
        <w:rPr>
          <w:vertAlign w:val="superscript"/>
        </w:rPr>
        <w:t xml:space="preserve">h </w:t>
      </w:r>
      <w:r>
        <w:t>and the total transaction more than or equals to 5.</w:t>
      </w:r>
    </w:p>
    <w:p w14:paraId="22608D36" w14:textId="77777777" w:rsidR="00B73D92" w:rsidRDefault="00B73D92" w:rsidP="00B73D92">
      <w:pPr>
        <w:pStyle w:val="ListParagraph"/>
        <w:spacing w:line="360" w:lineRule="auto"/>
        <w:ind w:left="1440"/>
        <w:jc w:val="both"/>
      </w:pPr>
    </w:p>
    <w:p w14:paraId="6D1624C2" w14:textId="77777777" w:rsidR="00B73D92" w:rsidRDefault="00B73D92" w:rsidP="00B73D92">
      <w:pPr>
        <w:pStyle w:val="ListParagraph"/>
        <w:numPr>
          <w:ilvl w:val="0"/>
          <w:numId w:val="14"/>
        </w:numPr>
        <w:spacing w:line="360" w:lineRule="auto"/>
        <w:ind w:left="1440"/>
        <w:jc w:val="both"/>
      </w:pPr>
      <w:r>
        <w:t xml:space="preserve">Display </w:t>
      </w:r>
      <w:proofErr w:type="spellStart"/>
      <w:r>
        <w:t>IngredientName</w:t>
      </w:r>
      <w:proofErr w:type="spellEnd"/>
      <w:r>
        <w:t xml:space="preserve">, </w:t>
      </w:r>
      <w:proofErr w:type="spellStart"/>
      <w:r>
        <w:t>IngredientPrice</w:t>
      </w:r>
      <w:proofErr w:type="spellEnd"/>
      <w:r>
        <w:t xml:space="preserve"> (obtained from adding ‘Rp. ’ without quotation mark followed by </w:t>
      </w:r>
      <w:proofErr w:type="spellStart"/>
      <w:r>
        <w:t>IngredientPrice</w:t>
      </w:r>
      <w:proofErr w:type="spellEnd"/>
      <w:r>
        <w:t xml:space="preserve">), </w:t>
      </w:r>
      <w:proofErr w:type="spellStart"/>
      <w:r>
        <w:t>PurchaseCount</w:t>
      </w:r>
      <w:proofErr w:type="spellEnd"/>
      <w:r>
        <w:t xml:space="preserve"> (obtained from total purchase </w:t>
      </w:r>
      <w:r>
        <w:lastRenderedPageBreak/>
        <w:t xml:space="preserve">followed by adding ‘ Purchase(s)’ without quotation mark), </w:t>
      </w:r>
      <w:proofErr w:type="spellStart"/>
      <w:r>
        <w:t>TotalQuantity</w:t>
      </w:r>
      <w:proofErr w:type="spellEnd"/>
      <w:r>
        <w:t xml:space="preserve"> (obtained from total quantity followed by adding ‘ Qty(s)’ without quotation mark), </w:t>
      </w:r>
      <w:proofErr w:type="spellStart"/>
      <w:r>
        <w:t>TotalPrice</w:t>
      </w:r>
      <w:proofErr w:type="spellEnd"/>
      <w:r>
        <w:t xml:space="preserve"> (obtained by adding ‘Rp. ’ without quotation mark followed by total quantity multiplied by </w:t>
      </w:r>
      <w:proofErr w:type="spellStart"/>
      <w:r>
        <w:t>IngredientPrice</w:t>
      </w:r>
      <w:proofErr w:type="spellEnd"/>
      <w:r>
        <w:t xml:space="preserve">) for every purchase that occurs on November and the </w:t>
      </w:r>
      <w:proofErr w:type="spellStart"/>
      <w:r>
        <w:t>IngredientPrice</w:t>
      </w:r>
      <w:proofErr w:type="spellEnd"/>
      <w:r>
        <w:t xml:space="preserve"> between 20000 and 30000.</w:t>
      </w:r>
    </w:p>
    <w:p w14:paraId="058D2602" w14:textId="77777777" w:rsidR="00B73D92" w:rsidRDefault="00B73D92" w:rsidP="00B73D92">
      <w:pPr>
        <w:pStyle w:val="ListParagraph"/>
        <w:spacing w:line="360" w:lineRule="auto"/>
        <w:ind w:left="1440"/>
        <w:jc w:val="both"/>
      </w:pPr>
    </w:p>
    <w:p w14:paraId="12F7D433" w14:textId="77777777" w:rsidR="00B73D92" w:rsidRDefault="00B73D92" w:rsidP="00B73D92">
      <w:pPr>
        <w:pStyle w:val="ListParagraph"/>
        <w:numPr>
          <w:ilvl w:val="0"/>
          <w:numId w:val="14"/>
        </w:numPr>
        <w:spacing w:line="360" w:lineRule="auto"/>
        <w:ind w:left="1440"/>
        <w:jc w:val="both"/>
      </w:pPr>
      <w:r>
        <w:t xml:space="preserve">Display </w:t>
      </w:r>
      <w:proofErr w:type="spellStart"/>
      <w:r>
        <w:t>NoodleID</w:t>
      </w:r>
      <w:proofErr w:type="spellEnd"/>
      <w:r>
        <w:t xml:space="preserve"> (obtained from </w:t>
      </w:r>
      <w:proofErr w:type="spellStart"/>
      <w:r>
        <w:t>NoodleID</w:t>
      </w:r>
      <w:proofErr w:type="spellEnd"/>
      <w:r>
        <w:t xml:space="preserve"> by replacing ‘NO’ with ‘</w:t>
      </w:r>
      <w:proofErr w:type="gramStart"/>
      <w:r>
        <w:t>Noodle ’</w:t>
      </w:r>
      <w:proofErr w:type="gramEnd"/>
      <w:r>
        <w:t xml:space="preserve"> without quotation mark), </w:t>
      </w:r>
      <w:proofErr w:type="spellStart"/>
      <w:r>
        <w:t>NoodleName</w:t>
      </w:r>
      <w:proofErr w:type="spellEnd"/>
      <w:r>
        <w:t xml:space="preserve">, </w:t>
      </w:r>
      <w:proofErr w:type="spellStart"/>
      <w:r>
        <w:t>NoodlePrice</w:t>
      </w:r>
      <w:proofErr w:type="spellEnd"/>
      <w:r>
        <w:t xml:space="preserve"> (obtained by adding ‘Rp. ’ without quotation mark followed by </w:t>
      </w:r>
      <w:proofErr w:type="spellStart"/>
      <w:r>
        <w:t>NoodlePrice</w:t>
      </w:r>
      <w:proofErr w:type="spellEnd"/>
      <w:r>
        <w:t xml:space="preserve">) for every noodle that has price over the average noodle price every Wednesday. </w:t>
      </w:r>
      <w:r w:rsidRPr="0024580C">
        <w:rPr>
          <w:b/>
          <w:bCs/>
        </w:rPr>
        <w:t>(alias subquery)</w:t>
      </w:r>
    </w:p>
    <w:p w14:paraId="48946837" w14:textId="77777777" w:rsidR="00B73D92" w:rsidRDefault="00B73D92" w:rsidP="00B73D92">
      <w:pPr>
        <w:pStyle w:val="ListParagraph"/>
        <w:spacing w:line="360" w:lineRule="auto"/>
        <w:ind w:left="1440"/>
        <w:jc w:val="both"/>
      </w:pPr>
    </w:p>
    <w:p w14:paraId="006EEEF6" w14:textId="77777777" w:rsidR="00B73D92" w:rsidRDefault="00B73D92" w:rsidP="00B73D92">
      <w:pPr>
        <w:pStyle w:val="ListParagraph"/>
        <w:numPr>
          <w:ilvl w:val="0"/>
          <w:numId w:val="14"/>
        </w:numPr>
        <w:spacing w:line="360" w:lineRule="auto"/>
        <w:ind w:left="1440"/>
        <w:jc w:val="both"/>
      </w:pPr>
      <w:r>
        <w:t xml:space="preserve">Display </w:t>
      </w:r>
      <w:proofErr w:type="spellStart"/>
      <w:r>
        <w:t>TransactionDate</w:t>
      </w:r>
      <w:proofErr w:type="spellEnd"/>
      <w:r>
        <w:t xml:space="preserve"> (obtained from </w:t>
      </w:r>
      <w:proofErr w:type="spellStart"/>
      <w:r>
        <w:t>TransactionDate</w:t>
      </w:r>
      <w:proofErr w:type="spellEnd"/>
      <w:r>
        <w:t xml:space="preserve"> in ‘</w:t>
      </w:r>
      <w:r w:rsidRPr="00297E9F">
        <w:t xml:space="preserve">Mon dd, </w:t>
      </w:r>
      <w:proofErr w:type="spellStart"/>
      <w:r w:rsidRPr="00297E9F">
        <w:t>yyyy</w:t>
      </w:r>
      <w:proofErr w:type="spellEnd"/>
      <w:r>
        <w:t>’ format),</w:t>
      </w:r>
    </w:p>
    <w:p w14:paraId="3AD1F2D6" w14:textId="77777777" w:rsidR="00B73D92" w:rsidRPr="0024580C" w:rsidRDefault="00B73D92" w:rsidP="00B73D92">
      <w:pPr>
        <w:pStyle w:val="ListParagraph"/>
        <w:spacing w:line="360" w:lineRule="auto"/>
        <w:ind w:left="1440"/>
        <w:jc w:val="both"/>
        <w:rPr>
          <w:sz w:val="22"/>
          <w:szCs w:val="22"/>
        </w:rPr>
      </w:pPr>
      <w:proofErr w:type="spellStart"/>
      <w:r>
        <w:t>EmployeeName</w:t>
      </w:r>
      <w:proofErr w:type="spellEnd"/>
      <w:r>
        <w:t>, Quantity for every transaction which the quantity less than the average quantity that occurs in 5 days before 25</w:t>
      </w:r>
      <w:r>
        <w:rPr>
          <w:vertAlign w:val="superscript"/>
        </w:rPr>
        <w:t xml:space="preserve">th </w:t>
      </w:r>
      <w:r>
        <w:rPr>
          <w:sz w:val="22"/>
          <w:szCs w:val="22"/>
        </w:rPr>
        <w:t xml:space="preserve">November 2020. </w:t>
      </w:r>
      <w:r w:rsidRPr="002C126B">
        <w:rPr>
          <w:b/>
          <w:bCs/>
          <w:sz w:val="22"/>
          <w:szCs w:val="22"/>
        </w:rPr>
        <w:t>(alias subquery)</w:t>
      </w:r>
    </w:p>
    <w:p w14:paraId="235DE0AD" w14:textId="77777777" w:rsidR="00B73D92" w:rsidRDefault="00B73D92" w:rsidP="00B73D92">
      <w:pPr>
        <w:pStyle w:val="ListParagraph"/>
        <w:spacing w:line="360" w:lineRule="auto"/>
        <w:ind w:left="1440"/>
        <w:jc w:val="both"/>
      </w:pPr>
    </w:p>
    <w:p w14:paraId="6380FF1F" w14:textId="77777777" w:rsidR="00B73D92" w:rsidRDefault="00B73D92" w:rsidP="00B73D92">
      <w:pPr>
        <w:pStyle w:val="ListParagraph"/>
        <w:numPr>
          <w:ilvl w:val="0"/>
          <w:numId w:val="14"/>
        </w:numPr>
        <w:spacing w:line="360" w:lineRule="auto"/>
        <w:ind w:left="1440"/>
        <w:jc w:val="both"/>
      </w:pPr>
      <w:r>
        <w:t xml:space="preserve">Display </w:t>
      </w:r>
      <w:proofErr w:type="spellStart"/>
      <w:r>
        <w:t>IngredientID</w:t>
      </w:r>
      <w:proofErr w:type="spellEnd"/>
      <w:r>
        <w:t xml:space="preserve"> (obtained from </w:t>
      </w:r>
      <w:proofErr w:type="spellStart"/>
      <w:r>
        <w:t>IngredientID</w:t>
      </w:r>
      <w:proofErr w:type="spellEnd"/>
      <w:r>
        <w:t xml:space="preserve"> by replacing ‘ID’ with ‘</w:t>
      </w:r>
      <w:proofErr w:type="gramStart"/>
      <w:r>
        <w:t>Ingredient ’</w:t>
      </w:r>
      <w:proofErr w:type="gramEnd"/>
      <w:r>
        <w:t xml:space="preserve"> without quotation mark), </w:t>
      </w:r>
      <w:proofErr w:type="spellStart"/>
      <w:r>
        <w:t>IngredientName</w:t>
      </w:r>
      <w:proofErr w:type="spellEnd"/>
      <w:r>
        <w:t xml:space="preserve">, </w:t>
      </w:r>
      <w:proofErr w:type="spellStart"/>
      <w:r>
        <w:t>IngredientPrice</w:t>
      </w:r>
      <w:proofErr w:type="spellEnd"/>
      <w:r>
        <w:t xml:space="preserve"> for every Ingredient which price over the minimum ingredient price and less than average ingredient price that occurs in 10</w:t>
      </w:r>
      <w:r>
        <w:rPr>
          <w:vertAlign w:val="superscript"/>
        </w:rPr>
        <w:t xml:space="preserve">th </w:t>
      </w:r>
      <w:r>
        <w:t xml:space="preserve">month and the </w:t>
      </w:r>
      <w:proofErr w:type="spellStart"/>
      <w:r>
        <w:t>IngredientName</w:t>
      </w:r>
      <w:proofErr w:type="spellEnd"/>
      <w:r>
        <w:t xml:space="preserve"> has at least 2 words. </w:t>
      </w:r>
    </w:p>
    <w:p w14:paraId="66C843E4" w14:textId="77777777" w:rsidR="00B73D92" w:rsidRDefault="00B73D92" w:rsidP="00B73D92">
      <w:pPr>
        <w:pStyle w:val="ListParagraph"/>
        <w:spacing w:line="360" w:lineRule="auto"/>
        <w:ind w:left="1440"/>
        <w:jc w:val="both"/>
      </w:pPr>
      <w:r>
        <w:t>(</w:t>
      </w:r>
      <w:r w:rsidRPr="002C126B">
        <w:rPr>
          <w:b/>
        </w:rPr>
        <w:t>alias subquery</w:t>
      </w:r>
      <w:r>
        <w:t>)</w:t>
      </w:r>
    </w:p>
    <w:p w14:paraId="2BE176CB" w14:textId="77777777" w:rsidR="00B73D92" w:rsidRDefault="00B73D92" w:rsidP="00B73D92">
      <w:pPr>
        <w:spacing w:after="200" w:line="276" w:lineRule="auto"/>
      </w:pPr>
    </w:p>
    <w:p w14:paraId="039711FB" w14:textId="77777777" w:rsidR="00B73D92" w:rsidRDefault="00B73D92" w:rsidP="00B73D92">
      <w:pPr>
        <w:pStyle w:val="ListParagraph"/>
        <w:numPr>
          <w:ilvl w:val="0"/>
          <w:numId w:val="14"/>
        </w:numPr>
        <w:spacing w:line="360" w:lineRule="auto"/>
        <w:ind w:left="1440"/>
        <w:jc w:val="both"/>
      </w:pPr>
      <w:r>
        <w:t xml:space="preserve">Display </w:t>
      </w:r>
      <w:proofErr w:type="spellStart"/>
      <w:r>
        <w:t>TransactionDate</w:t>
      </w:r>
      <w:proofErr w:type="spellEnd"/>
      <w:r>
        <w:t xml:space="preserve"> (obtained from </w:t>
      </w:r>
      <w:proofErr w:type="spellStart"/>
      <w:r>
        <w:t>TransactionDate</w:t>
      </w:r>
      <w:proofErr w:type="spellEnd"/>
      <w:r>
        <w:t xml:space="preserve"> in ‘</w:t>
      </w:r>
      <w:r w:rsidRPr="00297E9F">
        <w:t xml:space="preserve">Mon dd, </w:t>
      </w:r>
      <w:proofErr w:type="spellStart"/>
      <w:r w:rsidRPr="00297E9F">
        <w:t>yyyy</w:t>
      </w:r>
      <w:proofErr w:type="spellEnd"/>
      <w:r>
        <w:t xml:space="preserve">’ format), </w:t>
      </w:r>
      <w:proofErr w:type="spellStart"/>
      <w:r>
        <w:t>NoodleTypeName</w:t>
      </w:r>
      <w:proofErr w:type="spellEnd"/>
      <w:r>
        <w:t xml:space="preserve">, Total Transaction (obtained from total transaction followed by adding </w:t>
      </w:r>
      <w:proofErr w:type="gramStart"/>
      <w:r>
        <w:t>‘ Transaction</w:t>
      </w:r>
      <w:proofErr w:type="gramEnd"/>
      <w:r>
        <w:t>(s)’ without quotation mark) for every transaction which the quantity less than the maximum quantity every Wednesday and Friday.</w:t>
      </w:r>
    </w:p>
    <w:p w14:paraId="5599818E" w14:textId="77777777" w:rsidR="00B73D92" w:rsidRDefault="00B73D92" w:rsidP="00B73D92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14:paraId="7D0C0757" w14:textId="77777777" w:rsidR="00B73D92" w:rsidRDefault="00B73D92" w:rsidP="00B73D92">
      <w:pPr>
        <w:pStyle w:val="ListParagraph"/>
        <w:spacing w:line="360" w:lineRule="auto"/>
        <w:ind w:left="1440"/>
        <w:jc w:val="both"/>
      </w:pPr>
    </w:p>
    <w:p w14:paraId="51827DE1" w14:textId="77777777" w:rsidR="00B73D92" w:rsidRDefault="00B73D92" w:rsidP="00B73D92">
      <w:pPr>
        <w:pStyle w:val="ListParagraph"/>
        <w:spacing w:line="360" w:lineRule="auto"/>
        <w:ind w:left="1440"/>
        <w:jc w:val="both"/>
      </w:pPr>
    </w:p>
    <w:p w14:paraId="16240286" w14:textId="77777777" w:rsidR="00B73D92" w:rsidRDefault="00B73D92" w:rsidP="00B73D92">
      <w:pPr>
        <w:pStyle w:val="ListParagraph"/>
        <w:numPr>
          <w:ilvl w:val="0"/>
          <w:numId w:val="14"/>
        </w:numPr>
        <w:spacing w:line="360" w:lineRule="auto"/>
        <w:ind w:left="1440"/>
        <w:jc w:val="both"/>
      </w:pPr>
      <w:r>
        <w:t>Create View named ‘</w:t>
      </w:r>
      <w:proofErr w:type="spellStart"/>
      <w:r>
        <w:t>CustomerRecord</w:t>
      </w:r>
      <w:proofErr w:type="spellEnd"/>
      <w:r>
        <w:t xml:space="preserve">’ to display </w:t>
      </w:r>
      <w:proofErr w:type="spellStart"/>
      <w:r>
        <w:t>CustomerID</w:t>
      </w:r>
      <w:proofErr w:type="spellEnd"/>
      <w:r>
        <w:t xml:space="preserve"> (obtained from </w:t>
      </w:r>
      <w:proofErr w:type="spellStart"/>
      <w:r>
        <w:t>CustomerID</w:t>
      </w:r>
      <w:proofErr w:type="spellEnd"/>
      <w:r>
        <w:t xml:space="preserve"> by replacing ‘CU’ with ‘</w:t>
      </w:r>
      <w:proofErr w:type="gramStart"/>
      <w:r>
        <w:t>Customer ’</w:t>
      </w:r>
      <w:proofErr w:type="gramEnd"/>
      <w:r>
        <w:t xml:space="preserve"> without quotation mark),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TransactionCount</w:t>
      </w:r>
      <w:proofErr w:type="spellEnd"/>
      <w:r>
        <w:t xml:space="preserve"> (obtained from total transaction), </w:t>
      </w:r>
      <w:proofErr w:type="spellStart"/>
      <w:r>
        <w:t>QuantityBought</w:t>
      </w:r>
      <w:proofErr w:type="spellEnd"/>
      <w:r>
        <w:t xml:space="preserve"> (obtained from total quantity) for every transaction which the first character of the second </w:t>
      </w:r>
      <w:r>
        <w:lastRenderedPageBreak/>
        <w:t xml:space="preserve">name of the </w:t>
      </w:r>
      <w:proofErr w:type="spellStart"/>
      <w:r>
        <w:t>CustomerName</w:t>
      </w:r>
      <w:proofErr w:type="spellEnd"/>
      <w:r>
        <w:t xml:space="preserve"> start with ‘H’ without quotation mark and the total quantity more than 10.</w:t>
      </w:r>
    </w:p>
    <w:p w14:paraId="7E8183BA" w14:textId="77777777" w:rsidR="00B73D92" w:rsidRDefault="00B73D92" w:rsidP="00B73D92">
      <w:pPr>
        <w:spacing w:line="360" w:lineRule="auto"/>
        <w:jc w:val="both"/>
      </w:pPr>
    </w:p>
    <w:p w14:paraId="49A7677D" w14:textId="77777777" w:rsidR="00B73D92" w:rsidRPr="00EF0C0A" w:rsidRDefault="00B73D92" w:rsidP="00B73D92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b/>
        </w:rPr>
      </w:pPr>
      <w:r>
        <w:t>Create View named ‘</w:t>
      </w:r>
      <w:proofErr w:type="spellStart"/>
      <w:r>
        <w:t>NoodleRecord</w:t>
      </w:r>
      <w:proofErr w:type="spellEnd"/>
      <w:r>
        <w:t xml:space="preserve">’ to display </w:t>
      </w:r>
      <w:proofErr w:type="spellStart"/>
      <w:r>
        <w:t>TransactionDate</w:t>
      </w:r>
      <w:proofErr w:type="spellEnd"/>
      <w:r>
        <w:t xml:space="preserve"> (obtained from </w:t>
      </w:r>
      <w:proofErr w:type="spellStart"/>
      <w:r>
        <w:t>TransactionDate</w:t>
      </w:r>
      <w:proofErr w:type="spellEnd"/>
      <w:r>
        <w:t xml:space="preserve"> in ‘</w:t>
      </w:r>
      <w:r w:rsidRPr="00297E9F">
        <w:t xml:space="preserve">Mon dd, </w:t>
      </w:r>
      <w:proofErr w:type="spellStart"/>
      <w:r w:rsidRPr="00297E9F">
        <w:t>yyyy</w:t>
      </w:r>
      <w:proofErr w:type="spellEnd"/>
      <w:r>
        <w:t xml:space="preserve">’ format), </w:t>
      </w:r>
      <w:proofErr w:type="spellStart"/>
      <w:r>
        <w:t>NoodleName</w:t>
      </w:r>
      <w:proofErr w:type="spellEnd"/>
      <w:r>
        <w:t xml:space="preserve"> (obtained from </w:t>
      </w:r>
      <w:proofErr w:type="spellStart"/>
      <w:r>
        <w:t>NoodleName</w:t>
      </w:r>
      <w:proofErr w:type="spellEnd"/>
      <w:r>
        <w:t xml:space="preserve"> by replacing ‘Noodle’ with ‘</w:t>
      </w:r>
      <w:proofErr w:type="spellStart"/>
      <w:r>
        <w:t>Mian</w:t>
      </w:r>
      <w:proofErr w:type="spellEnd"/>
      <w:r>
        <w:t xml:space="preserve">’ without quotation mark and in lowercase format), </w:t>
      </w:r>
      <w:proofErr w:type="spellStart"/>
      <w:r>
        <w:t>NoodlePrice</w:t>
      </w:r>
      <w:proofErr w:type="spellEnd"/>
      <w:r>
        <w:t xml:space="preserve"> (obtained from adding ‘Rp. ’ without quotation mark followed by </w:t>
      </w:r>
      <w:proofErr w:type="spellStart"/>
      <w:r>
        <w:t>NoodlePrice</w:t>
      </w:r>
      <w:proofErr w:type="spellEnd"/>
      <w:r>
        <w:t xml:space="preserve"> after 20% discount), </w:t>
      </w:r>
      <w:proofErr w:type="spellStart"/>
      <w:r>
        <w:t>QuantityBought</w:t>
      </w:r>
      <w:proofErr w:type="spellEnd"/>
      <w:r>
        <w:t xml:space="preserve"> (obtained from total quantity followed by adding ‘ Qty(s)’ without quotation mark) for every transaction that has total transaction less than 5 and the total quantity over 10.</w:t>
      </w:r>
    </w:p>
    <w:p w14:paraId="3639F60F" w14:textId="77777777" w:rsidR="00B73D92" w:rsidRPr="00EF0C0A" w:rsidRDefault="00B73D92" w:rsidP="00B73D92">
      <w:pPr>
        <w:pStyle w:val="ListParagraph"/>
        <w:spacing w:line="360" w:lineRule="auto"/>
        <w:ind w:left="1440"/>
        <w:jc w:val="both"/>
        <w:rPr>
          <w:b/>
        </w:rPr>
      </w:pPr>
    </w:p>
    <w:p w14:paraId="68A17A82" w14:textId="05FEEEA8" w:rsidR="00B73D92" w:rsidRDefault="00B73D92" w:rsidP="00B73D92">
      <w:pPr>
        <w:spacing w:line="360" w:lineRule="auto"/>
        <w:jc w:val="both"/>
      </w:pPr>
      <w:r w:rsidRPr="002C14CC">
        <w:rPr>
          <w:b/>
        </w:rPr>
        <w:t>File that must be collected</w:t>
      </w:r>
      <w:r>
        <w:t>:</w:t>
      </w:r>
    </w:p>
    <w:p w14:paraId="15E5BDFF" w14:textId="77777777" w:rsidR="00B73D92" w:rsidRDefault="00B73D92" w:rsidP="00B73D92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Entity Relationship Diagram </w:t>
      </w:r>
      <w:proofErr w:type="gramStart"/>
      <w:r>
        <w:t>(.</w:t>
      </w:r>
      <w:proofErr w:type="spellStart"/>
      <w:r>
        <w:t>vsdx</w:t>
      </w:r>
      <w:proofErr w:type="spellEnd"/>
      <w:proofErr w:type="gramEnd"/>
      <w:r>
        <w:t>, .</w:t>
      </w:r>
      <w:proofErr w:type="spellStart"/>
      <w:r>
        <w:t>png</w:t>
      </w:r>
      <w:proofErr w:type="spellEnd"/>
      <w:r>
        <w:t>)</w:t>
      </w:r>
    </w:p>
    <w:p w14:paraId="29B6A147" w14:textId="77777777" w:rsidR="00B73D92" w:rsidRDefault="00B73D92" w:rsidP="00B73D92">
      <w:pPr>
        <w:pStyle w:val="ListParagraph"/>
        <w:numPr>
          <w:ilvl w:val="0"/>
          <w:numId w:val="20"/>
        </w:numPr>
        <w:spacing w:line="360" w:lineRule="auto"/>
        <w:jc w:val="both"/>
      </w:pPr>
      <w:r>
        <w:t>Query to create the database system. (.</w:t>
      </w:r>
      <w:proofErr w:type="spellStart"/>
      <w:r>
        <w:t>sql</w:t>
      </w:r>
      <w:proofErr w:type="spellEnd"/>
      <w:r>
        <w:t>)</w:t>
      </w:r>
    </w:p>
    <w:p w14:paraId="5E55D8C3" w14:textId="77777777" w:rsidR="00B73D92" w:rsidRDefault="00B73D92" w:rsidP="00B73D92">
      <w:pPr>
        <w:pStyle w:val="ListParagraph"/>
        <w:numPr>
          <w:ilvl w:val="0"/>
          <w:numId w:val="20"/>
        </w:numPr>
        <w:spacing w:line="360" w:lineRule="auto"/>
        <w:jc w:val="both"/>
      </w:pPr>
      <w:r>
        <w:t>Query to insert data into tables. (.</w:t>
      </w:r>
      <w:proofErr w:type="spellStart"/>
      <w:r>
        <w:t>sql</w:t>
      </w:r>
      <w:proofErr w:type="spellEnd"/>
      <w:r>
        <w:t>)</w:t>
      </w:r>
    </w:p>
    <w:p w14:paraId="1E69A4FB" w14:textId="77777777" w:rsidR="00B73D92" w:rsidRDefault="00B73D92" w:rsidP="00B73D92">
      <w:pPr>
        <w:pStyle w:val="ListParagraph"/>
        <w:numPr>
          <w:ilvl w:val="0"/>
          <w:numId w:val="20"/>
        </w:numPr>
        <w:spacing w:line="360" w:lineRule="auto"/>
        <w:jc w:val="both"/>
      </w:pPr>
      <w:r>
        <w:t>Query to simulate the transactions processes. (.</w:t>
      </w:r>
      <w:proofErr w:type="spellStart"/>
      <w:r>
        <w:t>sql</w:t>
      </w:r>
      <w:proofErr w:type="spellEnd"/>
      <w:r>
        <w:t>)</w:t>
      </w:r>
    </w:p>
    <w:p w14:paraId="55EAF97D" w14:textId="77777777" w:rsidR="00B73D92" w:rsidRDefault="00B73D92" w:rsidP="00B73D92">
      <w:pPr>
        <w:pStyle w:val="ListParagraph"/>
        <w:numPr>
          <w:ilvl w:val="0"/>
          <w:numId w:val="20"/>
        </w:numPr>
        <w:spacing w:line="360" w:lineRule="auto"/>
        <w:jc w:val="both"/>
      </w:pPr>
      <w:r>
        <w:t>Query to answer the 10 cases. (.</w:t>
      </w:r>
      <w:proofErr w:type="spellStart"/>
      <w:r>
        <w:t>sql</w:t>
      </w:r>
      <w:proofErr w:type="spellEnd"/>
      <w:r>
        <w:t>)</w:t>
      </w:r>
    </w:p>
    <w:p w14:paraId="3272151D" w14:textId="77777777" w:rsidR="00B73D92" w:rsidRDefault="00B73D92" w:rsidP="00B73D92">
      <w:pPr>
        <w:spacing w:after="200" w:line="276" w:lineRule="auto"/>
        <w:rPr>
          <w:rStyle w:val="longtext"/>
          <w:b/>
          <w:shd w:val="clear" w:color="auto" w:fill="FFFFFF"/>
        </w:rPr>
      </w:pPr>
      <w:bookmarkStart w:id="1" w:name="OLE_LINK1"/>
    </w:p>
    <w:p w14:paraId="5DA0D82B" w14:textId="77777777" w:rsidR="00B73D92" w:rsidRPr="00E459EF" w:rsidRDefault="00B73D92" w:rsidP="00B73D92">
      <w:pPr>
        <w:spacing w:line="360" w:lineRule="auto"/>
        <w:jc w:val="both"/>
        <w:rPr>
          <w:rStyle w:val="longtext"/>
          <w:b/>
          <w:shd w:val="clear" w:color="auto" w:fill="FFFFFF"/>
        </w:rPr>
      </w:pPr>
      <w:r w:rsidRPr="00E459EF">
        <w:rPr>
          <w:rStyle w:val="longtext"/>
          <w:b/>
          <w:shd w:val="clear" w:color="auto" w:fill="FFFFFF"/>
        </w:rPr>
        <w:t>Here are the rules that you must follow to create your project:</w:t>
      </w:r>
    </w:p>
    <w:p w14:paraId="7E91D344" w14:textId="77777777" w:rsidR="00B73D92" w:rsidRPr="008968F1" w:rsidRDefault="00B73D92" w:rsidP="00B73D92">
      <w:pPr>
        <w:numPr>
          <w:ilvl w:val="0"/>
          <w:numId w:val="21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proofErr w:type="spellStart"/>
      <w:r w:rsidRPr="005F7D1E">
        <w:rPr>
          <w:b/>
        </w:rPr>
        <w:t>Sistem</w:t>
      </w:r>
      <w:proofErr w:type="spellEnd"/>
      <w:r w:rsidRPr="005F7D1E">
        <w:rPr>
          <w:b/>
        </w:rPr>
        <w:t xml:space="preserve"> </w:t>
      </w:r>
      <w:proofErr w:type="spellStart"/>
      <w:r w:rsidRPr="005F7D1E"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3B62DC40" w14:textId="77777777" w:rsidR="00B73D92" w:rsidRPr="00B92A72" w:rsidRDefault="00B73D92" w:rsidP="00B73D92">
      <w:pPr>
        <w:numPr>
          <w:ilvl w:val="0"/>
          <w:numId w:val="21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41D5A">
        <w:rPr>
          <w:color w:val="000000"/>
        </w:rPr>
        <w:t>Use the tec</w:t>
      </w:r>
      <w:r>
        <w:rPr>
          <w:color w:val="000000"/>
        </w:rPr>
        <w:t>hniques taught during practicum.</w:t>
      </w:r>
    </w:p>
    <w:p w14:paraId="5AA86987" w14:textId="77777777" w:rsidR="00B73D92" w:rsidRPr="00B92A72" w:rsidRDefault="00B73D92" w:rsidP="00B73D92">
      <w:pPr>
        <w:numPr>
          <w:ilvl w:val="0"/>
          <w:numId w:val="21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proofErr w:type="spellStart"/>
      <w:r w:rsidRPr="00B92A72">
        <w:rPr>
          <w:b/>
        </w:rPr>
        <w:t>Sistem</w:t>
      </w:r>
      <w:proofErr w:type="spellEnd"/>
      <w:r w:rsidRPr="00B92A72">
        <w:rPr>
          <w:b/>
        </w:rPr>
        <w:t xml:space="preserve"> </w:t>
      </w:r>
      <w:proofErr w:type="spellStart"/>
      <w:r w:rsidRPr="00B92A72">
        <w:rPr>
          <w:b/>
        </w:rPr>
        <w:t>Praktikum</w:t>
      </w:r>
      <w:proofErr w:type="spellEnd"/>
      <w:r w:rsidRPr="00B92A72">
        <w:rPr>
          <w:b/>
        </w:rPr>
        <w:t xml:space="preserve"> </w:t>
      </w:r>
      <w:r w:rsidRPr="00B92A72">
        <w:t xml:space="preserve">that can be downloaded from </w:t>
      </w:r>
      <w:proofErr w:type="spellStart"/>
      <w:r w:rsidRPr="00B92A72">
        <w:t>Binusmaya</w:t>
      </w:r>
      <w:proofErr w:type="spellEnd"/>
      <w:r w:rsidRPr="00B92A72">
        <w:t>.</w:t>
      </w:r>
    </w:p>
    <w:p w14:paraId="09E53790" w14:textId="77777777" w:rsidR="00B73D92" w:rsidRPr="00B92A72" w:rsidRDefault="00B73D92" w:rsidP="00B73D92">
      <w:pPr>
        <w:numPr>
          <w:ilvl w:val="0"/>
          <w:numId w:val="21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399148C9" w14:textId="77777777" w:rsidR="00B73D92" w:rsidRPr="003C0C93" w:rsidRDefault="00B73D92" w:rsidP="00B73D92">
      <w:pPr>
        <w:numPr>
          <w:ilvl w:val="1"/>
          <w:numId w:val="21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15A206B6" w14:textId="77777777" w:rsidR="00B73D92" w:rsidRPr="005530C2" w:rsidRDefault="00B73D92" w:rsidP="00B73D92">
      <w:pPr>
        <w:numPr>
          <w:ilvl w:val="1"/>
          <w:numId w:val="21"/>
        </w:numPr>
        <w:spacing w:line="360" w:lineRule="auto"/>
        <w:jc w:val="both"/>
        <w:rPr>
          <w:rStyle w:val="longtext"/>
          <w:color w:val="000000"/>
        </w:rPr>
      </w:pPr>
      <w:r w:rsidRPr="005530C2">
        <w:rPr>
          <w:rStyle w:val="longtext"/>
          <w:color w:val="000000"/>
        </w:rPr>
        <w:t xml:space="preserve">Other files (image, audio, video, etc.) used in your </w:t>
      </w:r>
      <w:proofErr w:type="gramStart"/>
      <w:r w:rsidRPr="005530C2">
        <w:rPr>
          <w:rStyle w:val="longtext"/>
          <w:color w:val="000000"/>
        </w:rPr>
        <w:t>project</w:t>
      </w:r>
      <w:proofErr w:type="gramEnd"/>
    </w:p>
    <w:p w14:paraId="03E836BC" w14:textId="77777777" w:rsidR="00B73D92" w:rsidRPr="00250311" w:rsidRDefault="00B73D92" w:rsidP="00B73D92">
      <w:pPr>
        <w:numPr>
          <w:ilvl w:val="1"/>
          <w:numId w:val="21"/>
        </w:numPr>
        <w:spacing w:line="360" w:lineRule="auto"/>
        <w:jc w:val="both"/>
        <w:rPr>
          <w:color w:val="000000"/>
        </w:rPr>
      </w:pPr>
      <w:r w:rsidRPr="005530C2">
        <w:rPr>
          <w:rStyle w:val="longtext"/>
          <w:color w:val="000000"/>
        </w:rPr>
        <w:t xml:space="preserve">*.DOC file (documentation of your project) that contains the reference links of additional files (image, audio, video, etc.) used in your </w:t>
      </w:r>
      <w:proofErr w:type="gramStart"/>
      <w:r w:rsidRPr="005530C2">
        <w:rPr>
          <w:rStyle w:val="longtext"/>
          <w:color w:val="000000"/>
        </w:rPr>
        <w:t>projec</w:t>
      </w:r>
      <w:bookmarkEnd w:id="1"/>
      <w:r>
        <w:rPr>
          <w:rStyle w:val="longtext"/>
          <w:color w:val="000000"/>
        </w:rPr>
        <w:t>t</w:t>
      </w:r>
      <w:proofErr w:type="gramEnd"/>
    </w:p>
    <w:p w14:paraId="16D13FD1" w14:textId="55E0BDFF" w:rsidR="00BC6DE8" w:rsidRPr="00A32343" w:rsidRDefault="00BC6DE8" w:rsidP="00B73D92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A6E2C" w14:textId="77777777" w:rsidR="00BD7301" w:rsidRDefault="00BD7301" w:rsidP="00273E4A">
      <w:r>
        <w:separator/>
      </w:r>
    </w:p>
  </w:endnote>
  <w:endnote w:type="continuationSeparator" w:id="0">
    <w:p w14:paraId="73893257" w14:textId="77777777" w:rsidR="00BD7301" w:rsidRDefault="00BD730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69D3C6DC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C80DBA1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57249DA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FDAC5" w14:textId="77777777" w:rsidR="00BD7301" w:rsidRDefault="00BD7301" w:rsidP="00273E4A">
      <w:r>
        <w:separator/>
      </w:r>
    </w:p>
  </w:footnote>
  <w:footnote w:type="continuationSeparator" w:id="0">
    <w:p w14:paraId="1E0FD74D" w14:textId="77777777" w:rsidR="00BD7301" w:rsidRDefault="00BD730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436DFC1" w:rsidR="005D0782" w:rsidRPr="004D3FEA" w:rsidRDefault="004D3FEA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C50"/>
    <w:multiLevelType w:val="hybridMultilevel"/>
    <w:tmpl w:val="4FACF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25928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FB371F"/>
    <w:multiLevelType w:val="hybridMultilevel"/>
    <w:tmpl w:val="E32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63A3C"/>
    <w:multiLevelType w:val="hybridMultilevel"/>
    <w:tmpl w:val="B4106F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A65D12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6"/>
  </w:num>
  <w:num w:numId="5">
    <w:abstractNumId w:val="17"/>
  </w:num>
  <w:num w:numId="6">
    <w:abstractNumId w:val="11"/>
  </w:num>
  <w:num w:numId="7">
    <w:abstractNumId w:val="18"/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6"/>
  </w:num>
  <w:num w:numId="14">
    <w:abstractNumId w:val="0"/>
  </w:num>
  <w:num w:numId="15">
    <w:abstractNumId w:val="3"/>
  </w:num>
  <w:num w:numId="16">
    <w:abstractNumId w:val="15"/>
  </w:num>
  <w:num w:numId="17">
    <w:abstractNumId w:val="19"/>
  </w:num>
  <w:num w:numId="18">
    <w:abstractNumId w:val="9"/>
  </w:num>
  <w:num w:numId="19">
    <w:abstractNumId w:val="7"/>
  </w:num>
  <w:num w:numId="20">
    <w:abstractNumId w:val="13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wUAaJRd1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A77D0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63E23"/>
    <w:rsid w:val="00273E4A"/>
    <w:rsid w:val="00275009"/>
    <w:rsid w:val="00281799"/>
    <w:rsid w:val="002841B3"/>
    <w:rsid w:val="002956DC"/>
    <w:rsid w:val="00296DA6"/>
    <w:rsid w:val="002A07C0"/>
    <w:rsid w:val="002A138B"/>
    <w:rsid w:val="002A66E0"/>
    <w:rsid w:val="002B00F2"/>
    <w:rsid w:val="002B112F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378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1D35"/>
    <w:rsid w:val="004A6F1F"/>
    <w:rsid w:val="004B47B5"/>
    <w:rsid w:val="004B6AFE"/>
    <w:rsid w:val="004C0F0C"/>
    <w:rsid w:val="004D176C"/>
    <w:rsid w:val="004D3FEA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E234E"/>
    <w:rsid w:val="005F47E6"/>
    <w:rsid w:val="005F794B"/>
    <w:rsid w:val="0060201C"/>
    <w:rsid w:val="0060486C"/>
    <w:rsid w:val="00612F41"/>
    <w:rsid w:val="006163F2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E0EE7"/>
    <w:rsid w:val="007E7444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74F91"/>
    <w:rsid w:val="009832E4"/>
    <w:rsid w:val="009A2464"/>
    <w:rsid w:val="009A3737"/>
    <w:rsid w:val="009C7801"/>
    <w:rsid w:val="009D6193"/>
    <w:rsid w:val="009E29D9"/>
    <w:rsid w:val="00A1473C"/>
    <w:rsid w:val="00A32343"/>
    <w:rsid w:val="00A46082"/>
    <w:rsid w:val="00A50AF3"/>
    <w:rsid w:val="00A52AB7"/>
    <w:rsid w:val="00A53D38"/>
    <w:rsid w:val="00A552D5"/>
    <w:rsid w:val="00A86A04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474AF"/>
    <w:rsid w:val="00B517FB"/>
    <w:rsid w:val="00B67595"/>
    <w:rsid w:val="00B7140C"/>
    <w:rsid w:val="00B73D92"/>
    <w:rsid w:val="00B81979"/>
    <w:rsid w:val="00B948DA"/>
    <w:rsid w:val="00B9609E"/>
    <w:rsid w:val="00BC6DE8"/>
    <w:rsid w:val="00BD1DF3"/>
    <w:rsid w:val="00BD7301"/>
    <w:rsid w:val="00BE0705"/>
    <w:rsid w:val="00BE1666"/>
    <w:rsid w:val="00BF2997"/>
    <w:rsid w:val="00BF7C45"/>
    <w:rsid w:val="00C25F66"/>
    <w:rsid w:val="00C44051"/>
    <w:rsid w:val="00C46346"/>
    <w:rsid w:val="00C525FC"/>
    <w:rsid w:val="00C56C03"/>
    <w:rsid w:val="00C57711"/>
    <w:rsid w:val="00C57A8A"/>
    <w:rsid w:val="00C57FE8"/>
    <w:rsid w:val="00C6549A"/>
    <w:rsid w:val="00C8483C"/>
    <w:rsid w:val="00C915BF"/>
    <w:rsid w:val="00CB3B33"/>
    <w:rsid w:val="00CB736B"/>
    <w:rsid w:val="00CD64BC"/>
    <w:rsid w:val="00CE7EC6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3F77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97E2C"/>
    <w:rsid w:val="00FA41A2"/>
    <w:rsid w:val="00FC245F"/>
    <w:rsid w:val="00FF36F5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B73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372</TotalTime>
  <Pages>7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Winston Susanto</cp:lastModifiedBy>
  <cp:revision>17</cp:revision>
  <cp:lastPrinted>2021-05-19T13:19:00Z</cp:lastPrinted>
  <dcterms:created xsi:type="dcterms:W3CDTF">2021-01-25T08:51:00Z</dcterms:created>
  <dcterms:modified xsi:type="dcterms:W3CDTF">2021-06-09T16:58:00Z</dcterms:modified>
</cp:coreProperties>
</file>